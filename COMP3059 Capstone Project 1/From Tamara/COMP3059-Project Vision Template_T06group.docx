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bCs/>
          <w:caps/>
          <w:noProof/>
          <w:kern w:val="28"/>
          <w:sz w:val="36"/>
          <w:szCs w:val="32"/>
          <w:lang w:val="en-CA" w:eastAsia="en-CA"/>
        </w:rPr>
        <w:id w:val="6758993"/>
        <w:docPartObj>
          <w:docPartGallery w:val="Cover Pages"/>
          <w:docPartUnique/>
        </w:docPartObj>
      </w:sdtPr>
      <w:sdtEndPr>
        <w:rPr>
          <w:rFonts w:eastAsia="Times New Roman"/>
          <w:b/>
          <w:caps w:val="0"/>
          <w:sz w:val="24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952"/>
            <w:gridCol w:w="7624"/>
          </w:tblGrid>
          <w:tr w:rsidR="00807C3C" w:rsidRPr="00D66980" w14:paraId="63017120" w14:textId="77777777">
            <w:trPr>
              <w:trHeight w:val="2880"/>
              <w:jc w:val="center"/>
            </w:trPr>
            <w:tc>
              <w:tcPr>
                <w:tcW w:w="5000" w:type="pct"/>
                <w:gridSpan w:val="2"/>
              </w:tcPr>
              <w:p w14:paraId="620B351C" w14:textId="77777777" w:rsidR="00807C3C" w:rsidRPr="00D66980" w:rsidRDefault="00807C3C" w:rsidP="00E46382">
                <w:pPr>
                  <w:pStyle w:val="NoSpacing"/>
                  <w:jc w:val="right"/>
                  <w:rPr>
                    <w:rFonts w:ascii="Arial" w:eastAsiaTheme="majorEastAsia" w:hAnsi="Arial" w:cs="Arial"/>
                    <w:caps/>
                    <w:sz w:val="36"/>
                  </w:rPr>
                </w:pPr>
              </w:p>
            </w:tc>
          </w:tr>
          <w:tr w:rsidR="00807C3C" w:rsidRPr="00D66980" w14:paraId="2C859A88" w14:textId="77777777" w:rsidTr="00996075">
            <w:trPr>
              <w:gridBefore w:val="1"/>
              <w:wBefore w:w="1019" w:type="pct"/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48"/>
                  <w:szCs w:val="80"/>
                </w:rPr>
                <w:alias w:val="Title"/>
                <w:id w:val="6758994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3981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5DBF6D" w14:textId="77777777" w:rsidR="00807C3C" w:rsidRPr="00E87DC7" w:rsidRDefault="00D607A0" w:rsidP="00D607A0">
                    <w:pPr>
                      <w:pStyle w:val="NoSpacing"/>
                      <w:jc w:val="right"/>
                      <w:rPr>
                        <w:rFonts w:ascii="Arial" w:eastAsiaTheme="majorEastAsia" w:hAnsi="Arial" w:cs="Arial"/>
                        <w:sz w:val="48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48"/>
                        <w:szCs w:val="80"/>
                        <w:lang w:val="en-CA"/>
                      </w:rPr>
                      <w:t xml:space="preserve">Ulysses </w:t>
                    </w:r>
                  </w:p>
                </w:tc>
              </w:sdtContent>
            </w:sdt>
          </w:tr>
          <w:tr w:rsidR="00807C3C" w:rsidRPr="00D66980" w14:paraId="5F15E300" w14:textId="77777777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67589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gridSpan w:val="2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C861665" w14:textId="77777777" w:rsidR="00807C3C" w:rsidRPr="00D66980" w:rsidRDefault="00807C3C" w:rsidP="00996075">
                    <w:pPr>
                      <w:pStyle w:val="NoSpacing"/>
                      <w:jc w:val="right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D66980">
                      <w:rPr>
                        <w:rFonts w:ascii="Arial" w:eastAsiaTheme="majorEastAsia" w:hAnsi="Arial" w:cs="Arial"/>
                        <w:sz w:val="44"/>
                        <w:szCs w:val="44"/>
                        <w:lang w:val="en-CA"/>
                      </w:rPr>
                      <w:t>Project Vision Document</w:t>
                    </w:r>
                  </w:p>
                </w:tc>
              </w:sdtContent>
            </w:sdt>
          </w:tr>
          <w:tr w:rsidR="00807C3C" w:rsidRPr="00D66980" w14:paraId="0926C7FE" w14:textId="77777777"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14:paraId="65B26DAF" w14:textId="77777777" w:rsidR="00807C3C" w:rsidRPr="00D66980" w:rsidRDefault="00807C3C" w:rsidP="00506358">
                <w:pPr>
                  <w:pStyle w:val="NoSpacing"/>
                  <w:jc w:val="right"/>
                  <w:rPr>
                    <w:rFonts w:ascii="Arial" w:hAnsi="Arial" w:cs="Arial"/>
                    <w:b/>
                    <w:bCs/>
                  </w:rPr>
                </w:pPr>
                <w:r w:rsidRPr="00D66980">
                  <w:rPr>
                    <w:rFonts w:ascii="Arial" w:hAnsi="Arial" w:cs="Arial"/>
                    <w:b/>
                    <w:bCs/>
                  </w:rPr>
                  <w:t xml:space="preserve">Version </w:t>
                </w:r>
                <w:r w:rsidR="00506358">
                  <w:rPr>
                    <w:rFonts w:ascii="Arial" w:hAnsi="Arial" w:cs="Arial"/>
                    <w:b/>
                    <w:bCs/>
                  </w:rPr>
                  <w:t>1</w:t>
                </w:r>
                <w:r w:rsidRPr="00D66980">
                  <w:rPr>
                    <w:rFonts w:ascii="Arial" w:hAnsi="Arial" w:cs="Arial"/>
                    <w:b/>
                    <w:bCs/>
                  </w:rPr>
                  <w:t>.</w:t>
                </w:r>
                <w:r w:rsidR="00506358">
                  <w:rPr>
                    <w:rFonts w:ascii="Arial" w:hAnsi="Arial" w:cs="Arial"/>
                    <w:b/>
                    <w:bCs/>
                  </w:rPr>
                  <w:t>0</w:t>
                </w:r>
              </w:p>
            </w:tc>
          </w:tr>
          <w:tr w:rsidR="00807C3C" w:rsidRPr="00D66980" w14:paraId="4CCA65DD" w14:textId="7777777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Cs/>
                  <w:vertAlign w:val="superscript"/>
                </w:rPr>
                <w:alias w:val="Date"/>
                <w:id w:val="6758996"/>
                <w:dataBinding w:prefixMappings="xmlns:ns0='http://schemas.microsoft.com/office/2006/coverPageProps'" w:xpath="/ns0:CoverPageProperties[1]/ns0:PublishDate[1]" w:storeItemID="{55AF091B-3C7A-41E3-B477-F2FDAA23CFDA}"/>
                <w:date w:fullDate="2018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gridSpan w:val="2"/>
                    <w:vAlign w:val="center"/>
                  </w:tcPr>
                  <w:p w14:paraId="2FD30097" w14:textId="4984DCB0" w:rsidR="00807C3C" w:rsidRPr="00D66980" w:rsidRDefault="00350C80" w:rsidP="00506358">
                    <w:pPr>
                      <w:pStyle w:val="NoSpacing"/>
                      <w:jc w:val="right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vertAlign w:val="superscript"/>
                      </w:rPr>
                      <w:t>10/3/2018</w:t>
                    </w:r>
                  </w:p>
                </w:tc>
              </w:sdtContent>
            </w:sdt>
          </w:tr>
        </w:tbl>
        <w:p w14:paraId="0BB2B44B" w14:textId="77777777" w:rsidR="00807C3C" w:rsidRPr="00D66980" w:rsidRDefault="00194440">
          <w:pPr>
            <w:rPr>
              <w:rFonts w:ascii="Arial" w:hAnsi="Arial" w:cs="Arial"/>
            </w:rPr>
            <w:sectPr w:rsidR="00807C3C" w:rsidRPr="00D66980" w:rsidSect="00996075">
              <w:headerReference w:type="first" r:id="rId9"/>
              <w:pgSz w:w="12240" w:h="15840"/>
              <w:pgMar w:top="2661" w:right="1440" w:bottom="1440" w:left="1440" w:header="851" w:footer="708" w:gutter="0"/>
              <w:cols w:space="708"/>
              <w:titlePg/>
              <w:docGrid w:linePitch="360"/>
            </w:sectPr>
          </w:pPr>
        </w:p>
      </w:sdtContent>
    </w:sdt>
    <w:p w14:paraId="5FF62B6B" w14:textId="77777777" w:rsidR="00B01903" w:rsidRDefault="00B01903" w:rsidP="003511E3">
      <w:pPr>
        <w:pStyle w:val="Title"/>
        <w:rPr>
          <w:rFonts w:ascii="Arial" w:hAnsi="Arial" w:cs="Arial"/>
          <w:b/>
          <w:sz w:val="24"/>
        </w:rPr>
      </w:pPr>
    </w:p>
    <w:p w14:paraId="61BB4F07" w14:textId="38E90F21" w:rsidR="00E46382" w:rsidRPr="00D66980" w:rsidRDefault="00D77BAC" w:rsidP="003511E3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985"/>
        <w:gridCol w:w="1701"/>
        <w:gridCol w:w="2947"/>
      </w:tblGrid>
      <w:tr w:rsidR="00D77BAC" w:rsidRPr="00D66980" w14:paraId="51E89293" w14:textId="77777777" w:rsidTr="00556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14:paraId="69D398B5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Revision</w:t>
            </w:r>
          </w:p>
        </w:tc>
        <w:tc>
          <w:tcPr>
            <w:tcW w:w="1559" w:type="dxa"/>
          </w:tcPr>
          <w:p w14:paraId="7596376F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  <w:tc>
          <w:tcPr>
            <w:tcW w:w="1985" w:type="dxa"/>
          </w:tcPr>
          <w:p w14:paraId="1ED99BCE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Author</w:t>
            </w:r>
          </w:p>
        </w:tc>
        <w:tc>
          <w:tcPr>
            <w:tcW w:w="1701" w:type="dxa"/>
          </w:tcPr>
          <w:p w14:paraId="1D3AF8B1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Reviewed By</w:t>
            </w:r>
          </w:p>
        </w:tc>
        <w:tc>
          <w:tcPr>
            <w:tcW w:w="2947" w:type="dxa"/>
          </w:tcPr>
          <w:p w14:paraId="7A636362" w14:textId="77777777" w:rsidR="00D77BAC" w:rsidRPr="00D66980" w:rsidRDefault="00D77BAC" w:rsidP="00D77BAC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Summary of Changes</w:t>
            </w:r>
          </w:p>
        </w:tc>
      </w:tr>
      <w:tr w:rsidR="0055647E" w:rsidRPr="00D66980" w14:paraId="7C9C4B90" w14:textId="77777777" w:rsidTr="0055647E">
        <w:tc>
          <w:tcPr>
            <w:tcW w:w="1384" w:type="dxa"/>
          </w:tcPr>
          <w:p w14:paraId="624BE180" w14:textId="59AD1CB5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559" w:type="dxa"/>
          </w:tcPr>
          <w:p w14:paraId="1416CC03" w14:textId="54896A8A" w:rsidR="0055647E" w:rsidRPr="0055647E" w:rsidRDefault="0055647E" w:rsidP="0055647E">
            <w:pPr>
              <w:jc w:val="center"/>
              <w:rPr>
                <w:rFonts w:cs="Arial"/>
              </w:rPr>
            </w:pPr>
            <w:r w:rsidRPr="0055647E">
              <w:rPr>
                <w:rFonts w:cs="Arial"/>
              </w:rPr>
              <w:t>Sept. 25</w:t>
            </w:r>
            <w:r w:rsidRPr="0055647E">
              <w:rPr>
                <w:rFonts w:cs="Arial"/>
                <w:vertAlign w:val="superscript"/>
              </w:rPr>
              <w:t>th</w:t>
            </w:r>
            <w:r w:rsidRPr="0055647E">
              <w:rPr>
                <w:rFonts w:cs="Arial"/>
              </w:rPr>
              <w:t xml:space="preserve"> 2018</w:t>
            </w:r>
          </w:p>
        </w:tc>
        <w:tc>
          <w:tcPr>
            <w:tcW w:w="1985" w:type="dxa"/>
          </w:tcPr>
          <w:p w14:paraId="499D40C4" w14:textId="0F73606C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Tamara </w:t>
            </w:r>
            <w:proofErr w:type="spellStart"/>
            <w:r>
              <w:rPr>
                <w:rFonts w:cs="Arial"/>
              </w:rPr>
              <w:t>Saldina</w:t>
            </w:r>
            <w:proofErr w:type="spellEnd"/>
          </w:p>
        </w:tc>
        <w:tc>
          <w:tcPr>
            <w:tcW w:w="1701" w:type="dxa"/>
          </w:tcPr>
          <w:p w14:paraId="30CA8974" w14:textId="69519E7D" w:rsidR="0055647E" w:rsidRPr="00D66980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2947" w:type="dxa"/>
          </w:tcPr>
          <w:p w14:paraId="6507F058" w14:textId="68958BD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55647E" w:rsidRPr="00D66980" w14:paraId="3B6E9970" w14:textId="77777777" w:rsidTr="0055647E">
        <w:tc>
          <w:tcPr>
            <w:tcW w:w="1384" w:type="dxa"/>
          </w:tcPr>
          <w:p w14:paraId="130BCD39" w14:textId="6E166BF6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</w:tcPr>
          <w:p w14:paraId="46CCCB90" w14:textId="3D70CA88" w:rsidR="0055647E" w:rsidRPr="00D66980" w:rsidRDefault="0055647E" w:rsidP="0055647E">
            <w:pPr>
              <w:rPr>
                <w:rFonts w:cs="Arial"/>
              </w:rPr>
            </w:pPr>
            <w:r>
              <w:rPr>
                <w:rFonts w:cs="Arial"/>
              </w:rPr>
              <w:t>Oct. 2</w:t>
            </w:r>
            <w:r w:rsidRPr="0055647E">
              <w:rPr>
                <w:rFonts w:cs="Arial"/>
                <w:vertAlign w:val="superscript"/>
              </w:rPr>
              <w:t>nd</w:t>
            </w:r>
            <w:r>
              <w:rPr>
                <w:rFonts w:cs="Arial"/>
              </w:rPr>
              <w:t xml:space="preserve"> 2018</w:t>
            </w:r>
          </w:p>
        </w:tc>
        <w:tc>
          <w:tcPr>
            <w:tcW w:w="1985" w:type="dxa"/>
          </w:tcPr>
          <w:p w14:paraId="39AA3492" w14:textId="5897E8E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Tamara </w:t>
            </w:r>
            <w:proofErr w:type="spellStart"/>
            <w:r>
              <w:rPr>
                <w:rFonts w:cs="Arial"/>
              </w:rPr>
              <w:t>Saldina</w:t>
            </w:r>
            <w:proofErr w:type="spellEnd"/>
          </w:p>
        </w:tc>
        <w:tc>
          <w:tcPr>
            <w:tcW w:w="1701" w:type="dxa"/>
          </w:tcPr>
          <w:p w14:paraId="51AF9609" w14:textId="4F173EDB" w:rsidR="0055647E" w:rsidRPr="00D66980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2947" w:type="dxa"/>
          </w:tcPr>
          <w:p w14:paraId="581BBEAB" w14:textId="6DBF6328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First Official Version</w:t>
            </w:r>
          </w:p>
        </w:tc>
      </w:tr>
    </w:tbl>
    <w:p w14:paraId="6555002E" w14:textId="068BC6BC" w:rsidR="00D77BAC" w:rsidRDefault="00D77BAC" w:rsidP="00D77BAC">
      <w:pPr>
        <w:rPr>
          <w:rFonts w:ascii="Arial" w:hAnsi="Arial" w:cs="Arial"/>
        </w:rPr>
      </w:pPr>
    </w:p>
    <w:p w14:paraId="3B53C382" w14:textId="17802852" w:rsidR="00B01903" w:rsidRDefault="00B01903" w:rsidP="00D77BAC">
      <w:pPr>
        <w:rPr>
          <w:rFonts w:ascii="Arial" w:hAnsi="Arial" w:cs="Arial"/>
        </w:rPr>
      </w:pPr>
    </w:p>
    <w:p w14:paraId="2A97A051" w14:textId="01EC9E30" w:rsidR="00B01903" w:rsidRDefault="00B01903" w:rsidP="00D77BAC">
      <w:pPr>
        <w:rPr>
          <w:rFonts w:ascii="Arial" w:hAnsi="Arial" w:cs="Arial"/>
        </w:rPr>
      </w:pPr>
    </w:p>
    <w:p w14:paraId="6D7D43A5" w14:textId="77777777" w:rsidR="00B01903" w:rsidRDefault="00B01903" w:rsidP="00D77BAC">
      <w:pPr>
        <w:rPr>
          <w:rFonts w:ascii="Arial" w:hAnsi="Arial" w:cs="Arial"/>
        </w:rPr>
      </w:pPr>
    </w:p>
    <w:p w14:paraId="6736B5CB" w14:textId="77777777" w:rsidR="00B01903" w:rsidRDefault="00B01903" w:rsidP="00D77BAC">
      <w:pPr>
        <w:rPr>
          <w:rFonts w:ascii="Arial" w:hAnsi="Arial" w:cs="Arial"/>
        </w:rPr>
      </w:pPr>
    </w:p>
    <w:p w14:paraId="0B82AFFD" w14:textId="77777777" w:rsidR="00B01903" w:rsidRPr="00D66980" w:rsidRDefault="00B01903" w:rsidP="00D77BAC">
      <w:pPr>
        <w:rPr>
          <w:rFonts w:ascii="Arial" w:hAnsi="Arial" w:cs="Arial"/>
        </w:rPr>
      </w:pPr>
    </w:p>
    <w:p w14:paraId="08F4D52F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Approval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3544"/>
        <w:gridCol w:w="2693"/>
        <w:gridCol w:w="1985"/>
      </w:tblGrid>
      <w:tr w:rsidR="004F0C64" w:rsidRPr="00D66980" w14:paraId="1D58D74A" w14:textId="77777777" w:rsidTr="005F6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1384" w:type="dxa"/>
          </w:tcPr>
          <w:p w14:paraId="33A311D7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3544" w:type="dxa"/>
          </w:tcPr>
          <w:p w14:paraId="11F02D90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Approved By</w:t>
            </w:r>
          </w:p>
        </w:tc>
        <w:tc>
          <w:tcPr>
            <w:tcW w:w="2693" w:type="dxa"/>
          </w:tcPr>
          <w:p w14:paraId="4610B997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Signature</w:t>
            </w:r>
          </w:p>
        </w:tc>
        <w:tc>
          <w:tcPr>
            <w:tcW w:w="1985" w:type="dxa"/>
          </w:tcPr>
          <w:p w14:paraId="0AACAC40" w14:textId="77777777" w:rsidR="004F0C64" w:rsidRPr="00D66980" w:rsidRDefault="004F0C64" w:rsidP="004F0C64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55647E" w:rsidRPr="00D66980" w14:paraId="6EC294E5" w14:textId="77777777" w:rsidTr="004F0C64">
        <w:tc>
          <w:tcPr>
            <w:tcW w:w="1384" w:type="dxa"/>
          </w:tcPr>
          <w:p w14:paraId="66730B56" w14:textId="005CF882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4" w:type="dxa"/>
          </w:tcPr>
          <w:p w14:paraId="6686C3CC" w14:textId="56878504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Tamara </w:t>
            </w:r>
            <w:proofErr w:type="spellStart"/>
            <w:r>
              <w:rPr>
                <w:rFonts w:cs="Arial"/>
              </w:rPr>
              <w:t>Saldina</w:t>
            </w:r>
            <w:proofErr w:type="spellEnd"/>
          </w:p>
        </w:tc>
        <w:tc>
          <w:tcPr>
            <w:tcW w:w="2693" w:type="dxa"/>
          </w:tcPr>
          <w:p w14:paraId="5B1255FB" w14:textId="32E4FCE8" w:rsidR="0055647E" w:rsidRPr="0055647E" w:rsidRDefault="0055647E" w:rsidP="0055647E">
            <w:pPr>
              <w:jc w:val="center"/>
              <w:rPr>
                <w:rFonts w:cs="Arial"/>
                <w:i/>
              </w:rPr>
            </w:pPr>
            <w:r w:rsidRPr="0055647E">
              <w:rPr>
                <w:rFonts w:cs="Arial"/>
                <w:i/>
              </w:rPr>
              <w:t xml:space="preserve">Tamara </w:t>
            </w:r>
            <w:proofErr w:type="spellStart"/>
            <w:r w:rsidRPr="0055647E">
              <w:rPr>
                <w:rFonts w:cs="Arial"/>
                <w:i/>
              </w:rPr>
              <w:t>Saldina</w:t>
            </w:r>
            <w:proofErr w:type="spellEnd"/>
          </w:p>
        </w:tc>
        <w:tc>
          <w:tcPr>
            <w:tcW w:w="1985" w:type="dxa"/>
          </w:tcPr>
          <w:p w14:paraId="69795519" w14:textId="250AF832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Sept. 25</w:t>
            </w:r>
            <w:r w:rsidRPr="0055647E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2018</w:t>
            </w:r>
          </w:p>
        </w:tc>
      </w:tr>
      <w:tr w:rsidR="0055647E" w:rsidRPr="00D66980" w14:paraId="63BD1D4E" w14:textId="77777777" w:rsidTr="004F0C64">
        <w:tc>
          <w:tcPr>
            <w:tcW w:w="1384" w:type="dxa"/>
          </w:tcPr>
          <w:p w14:paraId="7447E2A9" w14:textId="203AF6E5" w:rsidR="0055647E" w:rsidRPr="00C803D6" w:rsidRDefault="0055647E" w:rsidP="0055647E">
            <w:pPr>
              <w:jc w:val="center"/>
              <w:rPr>
                <w:rFonts w:cs="Arial"/>
                <w:lang w:val="en-CA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  <w:lang w:val="en-CA"/>
              </w:rPr>
              <w:t>.0</w:t>
            </w:r>
          </w:p>
        </w:tc>
        <w:tc>
          <w:tcPr>
            <w:tcW w:w="3544" w:type="dxa"/>
          </w:tcPr>
          <w:p w14:paraId="04CF50C1" w14:textId="06C4792E" w:rsidR="0055647E" w:rsidRPr="0055647E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2693" w:type="dxa"/>
          </w:tcPr>
          <w:p w14:paraId="2059AA32" w14:textId="6AE352A4" w:rsidR="0055647E" w:rsidRPr="0055647E" w:rsidRDefault="0055647E" w:rsidP="0055647E">
            <w:pPr>
              <w:jc w:val="center"/>
              <w:rPr>
                <w:rFonts w:cs="Arial"/>
                <w:i/>
              </w:rPr>
            </w:pPr>
            <w:proofErr w:type="spellStart"/>
            <w:r w:rsidRPr="0055647E">
              <w:rPr>
                <w:rFonts w:cs="Arial"/>
                <w:i/>
              </w:rPr>
              <w:t>Anastasiia</w:t>
            </w:r>
            <w:proofErr w:type="spellEnd"/>
            <w:r w:rsidRPr="0055647E">
              <w:rPr>
                <w:rFonts w:cs="Arial"/>
                <w:i/>
              </w:rPr>
              <w:t xml:space="preserve"> </w:t>
            </w:r>
            <w:proofErr w:type="spellStart"/>
            <w:r w:rsidRPr="0055647E">
              <w:rPr>
                <w:rFonts w:cs="Arial"/>
                <w:i/>
              </w:rPr>
              <w:t>Roldugina</w:t>
            </w:r>
            <w:proofErr w:type="spellEnd"/>
          </w:p>
        </w:tc>
        <w:tc>
          <w:tcPr>
            <w:tcW w:w="1985" w:type="dxa"/>
          </w:tcPr>
          <w:p w14:paraId="2AE30ED7" w14:textId="61638C6E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2</w:t>
            </w:r>
            <w:r w:rsidRPr="005F6B0B">
              <w:rPr>
                <w:rFonts w:cs="Arial"/>
                <w:vertAlign w:val="superscript"/>
              </w:rPr>
              <w:t>nd</w:t>
            </w:r>
            <w:r>
              <w:rPr>
                <w:rFonts w:cs="Arial"/>
                <w:vertAlign w:val="superscript"/>
              </w:rPr>
              <w:t xml:space="preserve"> </w:t>
            </w:r>
            <w:r>
              <w:rPr>
                <w:rFonts w:cs="Arial"/>
              </w:rPr>
              <w:t>2018</w:t>
            </w:r>
          </w:p>
        </w:tc>
      </w:tr>
    </w:tbl>
    <w:p w14:paraId="27641B04" w14:textId="2FA62EE3" w:rsidR="004F0C64" w:rsidRDefault="004F0C64" w:rsidP="004F0C64">
      <w:pPr>
        <w:pStyle w:val="Title"/>
        <w:rPr>
          <w:rFonts w:ascii="Arial" w:hAnsi="Arial" w:cs="Arial"/>
          <w:b/>
          <w:sz w:val="28"/>
        </w:rPr>
      </w:pPr>
    </w:p>
    <w:p w14:paraId="15619A3A" w14:textId="5C665BCA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5DDC417A" w14:textId="7998F139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7B6B1835" w14:textId="77777777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640C3A87" w14:textId="442E2ED3" w:rsidR="00B01903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3AC73011" w14:textId="77777777" w:rsidR="00B01903" w:rsidRPr="00D66980" w:rsidRDefault="00B01903" w:rsidP="004F0C64">
      <w:pPr>
        <w:pStyle w:val="Title"/>
        <w:rPr>
          <w:rFonts w:ascii="Arial" w:hAnsi="Arial" w:cs="Arial"/>
          <w:b/>
          <w:sz w:val="28"/>
        </w:rPr>
      </w:pPr>
    </w:p>
    <w:p w14:paraId="466D34BB" w14:textId="77777777" w:rsidR="004F0C64" w:rsidRPr="00D66980" w:rsidRDefault="004F0C64" w:rsidP="004F0C64">
      <w:pPr>
        <w:pStyle w:val="Title"/>
        <w:rPr>
          <w:rFonts w:ascii="Arial" w:hAnsi="Arial" w:cs="Arial"/>
          <w:b/>
          <w:sz w:val="24"/>
        </w:rPr>
      </w:pPr>
      <w:r w:rsidRPr="00D66980">
        <w:rPr>
          <w:rFonts w:ascii="Arial" w:hAnsi="Arial" w:cs="Arial"/>
          <w:b/>
          <w:sz w:val="24"/>
        </w:rPr>
        <w:t>Document Distribution 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6237"/>
        <w:gridCol w:w="1985"/>
      </w:tblGrid>
      <w:tr w:rsidR="004F0C64" w:rsidRPr="00D66980" w14:paraId="5C5B5523" w14:textId="77777777" w:rsidTr="005F6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tcW w:w="1384" w:type="dxa"/>
          </w:tcPr>
          <w:p w14:paraId="668CC053" w14:textId="77777777" w:rsidR="004F0C64" w:rsidRPr="00D66980" w:rsidRDefault="004F0C64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6237" w:type="dxa"/>
          </w:tcPr>
          <w:p w14:paraId="40BB1A8D" w14:textId="77777777" w:rsidR="004F0C64" w:rsidRPr="00D66980" w:rsidRDefault="009B198D" w:rsidP="00996075">
            <w:pPr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Name of the Receiver/Group</w:t>
            </w:r>
          </w:p>
        </w:tc>
        <w:tc>
          <w:tcPr>
            <w:tcW w:w="1985" w:type="dxa"/>
          </w:tcPr>
          <w:p w14:paraId="64F66A5D" w14:textId="77777777" w:rsidR="004F0C64" w:rsidRPr="00D66980" w:rsidRDefault="004F0C64" w:rsidP="00996075">
            <w:pPr>
              <w:ind w:left="-108"/>
              <w:rPr>
                <w:rFonts w:cs="Arial"/>
                <w:b w:val="0"/>
              </w:rPr>
            </w:pPr>
            <w:r w:rsidRPr="00D66980">
              <w:rPr>
                <w:rFonts w:cs="Arial"/>
              </w:rPr>
              <w:t>Date</w:t>
            </w:r>
          </w:p>
        </w:tc>
      </w:tr>
      <w:tr w:rsidR="009B198D" w:rsidRPr="00D66980" w14:paraId="50154430" w14:textId="77777777" w:rsidTr="00996075">
        <w:tc>
          <w:tcPr>
            <w:tcW w:w="1384" w:type="dxa"/>
          </w:tcPr>
          <w:p w14:paraId="36DE1A60" w14:textId="284DC12A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01A6959E" w14:textId="7ED0F110" w:rsidR="009B198D" w:rsidRPr="00D66980" w:rsidRDefault="0055647E" w:rsidP="0055647E">
            <w:pPr>
              <w:jc w:val="center"/>
              <w:rPr>
                <w:rFonts w:cs="Arial"/>
              </w:rPr>
            </w:pPr>
            <w:proofErr w:type="spellStart"/>
            <w:r w:rsidRPr="0055647E">
              <w:rPr>
                <w:rFonts w:cs="Arial"/>
              </w:rPr>
              <w:t>Anastasiia</w:t>
            </w:r>
            <w:proofErr w:type="spellEnd"/>
            <w:r w:rsidRPr="0055647E">
              <w:rPr>
                <w:rFonts w:cs="Arial"/>
              </w:rPr>
              <w:t xml:space="preserve"> </w:t>
            </w:r>
            <w:proofErr w:type="spellStart"/>
            <w:r w:rsidRPr="0055647E">
              <w:rPr>
                <w:rFonts w:cs="Arial"/>
              </w:rPr>
              <w:t>Roldugina</w:t>
            </w:r>
            <w:proofErr w:type="spellEnd"/>
          </w:p>
        </w:tc>
        <w:tc>
          <w:tcPr>
            <w:tcW w:w="1985" w:type="dxa"/>
          </w:tcPr>
          <w:p w14:paraId="6EC67F79" w14:textId="6F5F6148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9B198D" w:rsidRPr="00D66980" w14:paraId="47E29399" w14:textId="77777777" w:rsidTr="00996075">
        <w:tc>
          <w:tcPr>
            <w:tcW w:w="1384" w:type="dxa"/>
          </w:tcPr>
          <w:p w14:paraId="5AE5B4C9" w14:textId="49F84000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39556A92" w14:textId="5121B875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Jordan Pike</w:t>
            </w:r>
          </w:p>
        </w:tc>
        <w:tc>
          <w:tcPr>
            <w:tcW w:w="1985" w:type="dxa"/>
          </w:tcPr>
          <w:p w14:paraId="1CE63DEE" w14:textId="4389F7B5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9B198D" w:rsidRPr="00D66980" w14:paraId="2ABD35FF" w14:textId="77777777" w:rsidTr="00996075">
        <w:tc>
          <w:tcPr>
            <w:tcW w:w="1384" w:type="dxa"/>
          </w:tcPr>
          <w:p w14:paraId="5A454101" w14:textId="53BC0E60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2DDB96D6" w14:textId="58031CE8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Jerome Ching</w:t>
            </w:r>
          </w:p>
        </w:tc>
        <w:tc>
          <w:tcPr>
            <w:tcW w:w="1985" w:type="dxa"/>
          </w:tcPr>
          <w:p w14:paraId="5C36508E" w14:textId="1EF0C0BC" w:rsidR="009B198D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55647E" w:rsidRPr="00D66980" w14:paraId="42794BCF" w14:textId="77777777" w:rsidTr="00996075">
        <w:tc>
          <w:tcPr>
            <w:tcW w:w="1384" w:type="dxa"/>
          </w:tcPr>
          <w:p w14:paraId="038A30C6" w14:textId="2EA616AC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677DC85C" w14:textId="75EC4077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Morgan Gill</w:t>
            </w:r>
          </w:p>
        </w:tc>
        <w:tc>
          <w:tcPr>
            <w:tcW w:w="1985" w:type="dxa"/>
          </w:tcPr>
          <w:p w14:paraId="5F7C669C" w14:textId="151EA7F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  <w:tr w:rsidR="0055647E" w:rsidRPr="00D66980" w14:paraId="5E7B0595" w14:textId="77777777" w:rsidTr="00996075">
        <w:tc>
          <w:tcPr>
            <w:tcW w:w="1384" w:type="dxa"/>
          </w:tcPr>
          <w:p w14:paraId="6F0A3AE1" w14:textId="6CCE952E" w:rsidR="0055647E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6237" w:type="dxa"/>
          </w:tcPr>
          <w:p w14:paraId="7681CA2A" w14:textId="5F31D35D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Anjana Shah</w:t>
            </w:r>
          </w:p>
        </w:tc>
        <w:tc>
          <w:tcPr>
            <w:tcW w:w="1985" w:type="dxa"/>
          </w:tcPr>
          <w:p w14:paraId="6C3593FB" w14:textId="541D9281" w:rsidR="0055647E" w:rsidRPr="00D66980" w:rsidRDefault="0055647E" w:rsidP="005564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Oct. 3</w:t>
            </w:r>
            <w:r w:rsidRPr="0055647E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2018</w:t>
            </w:r>
          </w:p>
        </w:tc>
      </w:tr>
    </w:tbl>
    <w:p w14:paraId="37CD4C62" w14:textId="77777777" w:rsidR="004E2D41" w:rsidRPr="00D66980" w:rsidRDefault="004E2D41" w:rsidP="004F0C64">
      <w:pPr>
        <w:rPr>
          <w:rFonts w:ascii="Arial" w:hAnsi="Arial" w:cs="Arial"/>
          <w:b/>
          <w:sz w:val="28"/>
        </w:rPr>
      </w:pPr>
    </w:p>
    <w:p w14:paraId="59F80FC9" w14:textId="77777777" w:rsidR="003322C7" w:rsidRPr="00D66980" w:rsidRDefault="004E2D41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n-CA" w:eastAsia="en-CA"/>
        </w:rPr>
        <w:id w:val="18367745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14:paraId="1C82771A" w14:textId="77777777" w:rsidR="003322C7" w:rsidRPr="00D66980" w:rsidRDefault="003322C7" w:rsidP="003322C7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66980">
            <w:rPr>
              <w:rFonts w:ascii="Arial" w:hAnsi="Arial" w:cs="Arial"/>
              <w:color w:val="auto"/>
            </w:rPr>
            <w:t>Table of Contents</w:t>
          </w:r>
        </w:p>
        <w:p w14:paraId="541FD532" w14:textId="77777777" w:rsidR="003322C7" w:rsidRPr="00D66980" w:rsidRDefault="002576D7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r w:rsidRPr="00D66980">
            <w:rPr>
              <w:rFonts w:ascii="Arial" w:hAnsi="Arial" w:cs="Arial"/>
            </w:rPr>
            <w:fldChar w:fldCharType="begin"/>
          </w:r>
          <w:r w:rsidR="003322C7" w:rsidRPr="00D66980">
            <w:rPr>
              <w:rFonts w:ascii="Arial" w:hAnsi="Arial" w:cs="Arial"/>
            </w:rPr>
            <w:instrText xml:space="preserve"> TOC \o "1-3" \h \z \u </w:instrText>
          </w:r>
          <w:r w:rsidRPr="00D66980">
            <w:rPr>
              <w:rFonts w:ascii="Arial" w:hAnsi="Arial" w:cs="Arial"/>
            </w:rPr>
            <w:fldChar w:fldCharType="separate"/>
          </w:r>
          <w:hyperlink w:anchor="_Toc328744998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Introduction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_Toc328744998 \h </w:instrText>
            </w:r>
            <w:r w:rsidRPr="00D66980">
              <w:rPr>
                <w:rFonts w:ascii="Arial" w:hAnsi="Arial" w:cs="Arial"/>
                <w:noProof/>
                <w:webHidden/>
              </w:rPr>
            </w:r>
            <w:r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42B435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4999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Purpose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_Toc328744999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08354F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0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Scope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_Toc328745000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F212A8" w14:textId="77777777" w:rsidR="003322C7" w:rsidRPr="00D66980" w:rsidRDefault="00194440" w:rsidP="003322C7">
          <w:pPr>
            <w:pStyle w:val="TOC3"/>
            <w:tabs>
              <w:tab w:val="left" w:pos="132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1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1.2.1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In Scope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_Toc328745001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C293B8" w14:textId="77777777" w:rsidR="003322C7" w:rsidRPr="00D66980" w:rsidRDefault="00194440" w:rsidP="003322C7">
          <w:pPr>
            <w:pStyle w:val="TOC3"/>
            <w:tabs>
              <w:tab w:val="left" w:pos="132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2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1.2.2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Out of Scope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_Toc328745002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9C7C4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3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1.3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Definitions, Acronyms, and Abbreviations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_Toc328745003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61A6D0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4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1.4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References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_Toc328745004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492FA9" w14:textId="77777777" w:rsidR="003322C7" w:rsidRPr="00D66980" w:rsidRDefault="00194440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5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Positioning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_Toc328745005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B645C8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6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Business Opportunity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_Toc328745006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9FC5E5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7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Problem Statement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_Toc328745007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77E3E5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8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2.3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Product Position Statement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_Toc328745008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6E8BC6" w14:textId="77777777" w:rsidR="003322C7" w:rsidRPr="00D66980" w:rsidRDefault="00194440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09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3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Stakeholder and User Descriptions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_Toc328745009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F524FD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0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3.1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Stakeholder Summary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_Toc328745010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98D3A2" w14:textId="77777777" w:rsidR="003322C7" w:rsidRPr="00D66980" w:rsidRDefault="00194440" w:rsidP="003322C7">
          <w:pPr>
            <w:pStyle w:val="TOC2"/>
            <w:tabs>
              <w:tab w:val="left" w:pos="88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1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3.2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User Summary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_Toc328745011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FB9989" w14:textId="77777777" w:rsidR="003322C7" w:rsidRPr="00D66980" w:rsidRDefault="00194440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2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4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Stakeholder Requirements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_Toc328745012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3DF2A3" w14:textId="77777777" w:rsidR="003322C7" w:rsidRPr="00D66980" w:rsidRDefault="00194440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3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5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System Features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_Toc328745013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923733" w14:textId="77777777" w:rsidR="003322C7" w:rsidRPr="00D66980" w:rsidRDefault="00194440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4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6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Assumptions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_Toc328745014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C6D28" w14:textId="77777777" w:rsidR="003322C7" w:rsidRPr="00D66980" w:rsidRDefault="00194440" w:rsidP="003322C7">
          <w:pPr>
            <w:pStyle w:val="TOC1"/>
            <w:tabs>
              <w:tab w:val="left" w:pos="440"/>
              <w:tab w:val="right" w:leader="dot" w:pos="9350"/>
            </w:tabs>
            <w:jc w:val="center"/>
            <w:rPr>
              <w:rFonts w:ascii="Arial" w:hAnsi="Arial" w:cs="Arial"/>
              <w:noProof/>
            </w:rPr>
          </w:pPr>
          <w:hyperlink w:anchor="_Toc328745015" w:history="1"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7</w:t>
            </w:r>
            <w:r w:rsidR="003322C7" w:rsidRPr="00D66980">
              <w:rPr>
                <w:rFonts w:ascii="Arial" w:hAnsi="Arial" w:cs="Arial"/>
                <w:noProof/>
              </w:rPr>
              <w:tab/>
            </w:r>
            <w:r w:rsidR="003322C7" w:rsidRPr="00D66980">
              <w:rPr>
                <w:rStyle w:val="Hyperlink"/>
                <w:rFonts w:ascii="Arial" w:hAnsi="Arial" w:cs="Arial"/>
                <w:noProof/>
                <w:color w:val="auto"/>
              </w:rPr>
              <w:t>Constraints</w:t>
            </w:r>
            <w:r w:rsidR="003322C7" w:rsidRPr="00D66980">
              <w:rPr>
                <w:rFonts w:ascii="Arial" w:hAnsi="Arial" w:cs="Arial"/>
                <w:noProof/>
                <w:webHidden/>
              </w:rPr>
              <w:tab/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322C7" w:rsidRPr="00D66980">
              <w:rPr>
                <w:rFonts w:ascii="Arial" w:hAnsi="Arial" w:cs="Arial"/>
                <w:noProof/>
                <w:webHidden/>
              </w:rPr>
              <w:instrText xml:space="preserve"> PAGEREF _Toc328745015 \h </w:instrText>
            </w:r>
            <w:r w:rsidR="002576D7" w:rsidRPr="00D66980">
              <w:rPr>
                <w:rFonts w:ascii="Arial" w:hAnsi="Arial" w:cs="Arial"/>
                <w:noProof/>
                <w:webHidden/>
              </w:rPr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DA8">
              <w:rPr>
                <w:rFonts w:ascii="Arial" w:hAnsi="Arial" w:cs="Arial"/>
                <w:noProof/>
                <w:webHidden/>
              </w:rPr>
              <w:t>3</w:t>
            </w:r>
            <w:r w:rsidR="002576D7" w:rsidRPr="00D669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D451E7" w14:textId="77777777" w:rsidR="003322C7" w:rsidRPr="00D66980" w:rsidRDefault="002576D7" w:rsidP="003322C7">
          <w:pPr>
            <w:jc w:val="center"/>
            <w:rPr>
              <w:rFonts w:ascii="Arial" w:hAnsi="Arial" w:cs="Arial"/>
            </w:rPr>
          </w:pPr>
          <w:r w:rsidRPr="00D66980">
            <w:rPr>
              <w:rFonts w:ascii="Arial" w:hAnsi="Arial" w:cs="Arial"/>
            </w:rPr>
            <w:fldChar w:fldCharType="end"/>
          </w:r>
        </w:p>
      </w:sdtContent>
    </w:sdt>
    <w:p w14:paraId="5456D180" w14:textId="77777777" w:rsidR="003322C7" w:rsidRPr="00D66980" w:rsidRDefault="003322C7">
      <w:pPr>
        <w:rPr>
          <w:rFonts w:ascii="Arial" w:hAnsi="Arial" w:cs="Arial"/>
          <w:b/>
          <w:sz w:val="28"/>
        </w:rPr>
      </w:pPr>
      <w:r w:rsidRPr="00D66980">
        <w:rPr>
          <w:rFonts w:ascii="Arial" w:hAnsi="Arial" w:cs="Arial"/>
          <w:b/>
          <w:sz w:val="28"/>
        </w:rPr>
        <w:br w:type="page"/>
      </w:r>
    </w:p>
    <w:p w14:paraId="21AFF963" w14:textId="77777777" w:rsidR="004F0C64" w:rsidRPr="00D66980" w:rsidRDefault="00765EF2" w:rsidP="00CD4B82">
      <w:pPr>
        <w:pStyle w:val="Heading1"/>
        <w:spacing w:line="360" w:lineRule="auto"/>
        <w:rPr>
          <w:rFonts w:cs="Arial"/>
        </w:rPr>
      </w:pPr>
      <w:bookmarkStart w:id="0" w:name="_Toc328744998"/>
      <w:r w:rsidRPr="00D66980">
        <w:rPr>
          <w:rFonts w:cs="Arial"/>
        </w:rPr>
        <w:lastRenderedPageBreak/>
        <w:t>Introduction</w:t>
      </w:r>
      <w:bookmarkEnd w:id="0"/>
    </w:p>
    <w:p w14:paraId="76FF154A" w14:textId="47A0AAAB" w:rsidR="00765EF2" w:rsidRDefault="00EA7551" w:rsidP="00765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</w:t>
      </w:r>
      <w:r w:rsidR="00C73F1F">
        <w:rPr>
          <w:rFonts w:ascii="Arial" w:hAnsi="Arial" w:cs="Arial"/>
        </w:rPr>
        <w:t xml:space="preserve">is intended to </w:t>
      </w:r>
      <w:r>
        <w:rPr>
          <w:rFonts w:ascii="Arial" w:hAnsi="Arial" w:cs="Arial"/>
        </w:rPr>
        <w:t xml:space="preserve">provide general information about the project with </w:t>
      </w:r>
      <w:proofErr w:type="spellStart"/>
      <w:r w:rsidR="00C73F1F">
        <w:rPr>
          <w:rFonts w:ascii="Arial" w:hAnsi="Arial" w:cs="Arial"/>
        </w:rPr>
        <w:t>with</w:t>
      </w:r>
      <w:proofErr w:type="spellEnd"/>
      <w:r w:rsidR="00C73F1F">
        <w:rPr>
          <w:rFonts w:ascii="Arial" w:hAnsi="Arial" w:cs="Arial"/>
        </w:rPr>
        <w:t xml:space="preserve"> the inclusion of several minor</w:t>
      </w:r>
      <w:r>
        <w:rPr>
          <w:rFonts w:ascii="Arial" w:hAnsi="Arial" w:cs="Arial"/>
        </w:rPr>
        <w:t xml:space="preserve"> details</w:t>
      </w:r>
      <w:r w:rsidR="00C73F1F">
        <w:rPr>
          <w:rFonts w:ascii="Arial" w:hAnsi="Arial" w:cs="Arial"/>
        </w:rPr>
        <w:t>.</w:t>
      </w:r>
    </w:p>
    <w:p w14:paraId="79C02F25" w14:textId="77777777" w:rsidR="00C73F1F" w:rsidRPr="00D66980" w:rsidRDefault="00C73F1F" w:rsidP="00765EF2">
      <w:pPr>
        <w:rPr>
          <w:rFonts w:ascii="Arial" w:hAnsi="Arial" w:cs="Arial"/>
        </w:rPr>
      </w:pPr>
    </w:p>
    <w:p w14:paraId="32E0BF48" w14:textId="77777777" w:rsidR="003322C7" w:rsidRPr="00D66980" w:rsidRDefault="00765EF2" w:rsidP="003322C7">
      <w:pPr>
        <w:pStyle w:val="Heading2"/>
        <w:spacing w:after="240"/>
        <w:rPr>
          <w:rFonts w:cs="Arial"/>
        </w:rPr>
      </w:pPr>
      <w:bookmarkStart w:id="1" w:name="_Toc328744999"/>
      <w:r w:rsidRPr="00D66980">
        <w:rPr>
          <w:rFonts w:cs="Arial"/>
        </w:rPr>
        <w:t>Purpose</w:t>
      </w:r>
      <w:bookmarkEnd w:id="1"/>
    </w:p>
    <w:p w14:paraId="7316E952" w14:textId="7624D3B1" w:rsidR="003322C7" w:rsidRDefault="00CF65F2" w:rsidP="003322C7">
      <w:pPr>
        <w:rPr>
          <w:rFonts w:ascii="Arial" w:hAnsi="Arial" w:cs="Arial"/>
        </w:rPr>
      </w:pPr>
      <w:r>
        <w:rPr>
          <w:rFonts w:ascii="Arial" w:hAnsi="Arial" w:cs="Arial"/>
        </w:rPr>
        <w:t>Thi</w:t>
      </w:r>
      <w:r w:rsidR="00074494">
        <w:rPr>
          <w:rFonts w:ascii="Arial" w:hAnsi="Arial" w:cs="Arial"/>
        </w:rPr>
        <w:t>s document is written for clarification purpose</w:t>
      </w:r>
      <w:r>
        <w:rPr>
          <w:rFonts w:ascii="Arial" w:hAnsi="Arial" w:cs="Arial"/>
        </w:rPr>
        <w:t xml:space="preserve"> of details </w:t>
      </w:r>
      <w:r w:rsidR="00074494">
        <w:rPr>
          <w:rFonts w:ascii="Arial" w:hAnsi="Arial" w:cs="Arial"/>
        </w:rPr>
        <w:t xml:space="preserve">between team members and </w:t>
      </w:r>
      <w:r w:rsidR="00C73F1F">
        <w:rPr>
          <w:rFonts w:ascii="Arial" w:hAnsi="Arial" w:cs="Arial"/>
        </w:rPr>
        <w:t xml:space="preserve">project </w:t>
      </w:r>
      <w:r w:rsidR="00074494">
        <w:rPr>
          <w:rFonts w:ascii="Arial" w:hAnsi="Arial" w:cs="Arial"/>
        </w:rPr>
        <w:t>stakeholders</w:t>
      </w:r>
      <w:r w:rsidR="00C73F1F">
        <w:rPr>
          <w:rFonts w:ascii="Arial" w:hAnsi="Arial" w:cs="Arial"/>
        </w:rPr>
        <w:t>.</w:t>
      </w:r>
    </w:p>
    <w:p w14:paraId="5101E985" w14:textId="77777777" w:rsidR="0063398E" w:rsidRPr="009A7C4B" w:rsidRDefault="0063398E" w:rsidP="003322C7">
      <w:pPr>
        <w:rPr>
          <w:rFonts w:ascii="Arial" w:hAnsi="Arial" w:cs="Arial"/>
        </w:rPr>
      </w:pPr>
    </w:p>
    <w:p w14:paraId="51688189" w14:textId="77777777" w:rsidR="00B07CCD" w:rsidRPr="00D66980" w:rsidRDefault="00B07CCD" w:rsidP="00074494">
      <w:pPr>
        <w:pStyle w:val="Heading2"/>
        <w:spacing w:after="240"/>
        <w:rPr>
          <w:rFonts w:cs="Arial"/>
          <w:b w:val="0"/>
        </w:rPr>
      </w:pPr>
      <w:bookmarkStart w:id="2" w:name="_Toc328745000"/>
      <w:r w:rsidRPr="00D66980">
        <w:rPr>
          <w:rFonts w:cs="Arial"/>
        </w:rPr>
        <w:t>Scope</w:t>
      </w:r>
      <w:bookmarkEnd w:id="2"/>
    </w:p>
    <w:p w14:paraId="313E4607" w14:textId="4F55537E" w:rsidR="00B07CCD" w:rsidRDefault="00B07CCD" w:rsidP="00B07CCD">
      <w:pPr>
        <w:pStyle w:val="Heading3"/>
        <w:rPr>
          <w:rFonts w:cs="Arial"/>
        </w:rPr>
      </w:pPr>
      <w:bookmarkStart w:id="3" w:name="_Toc328745001"/>
      <w:r w:rsidRPr="00D66980">
        <w:rPr>
          <w:rFonts w:cs="Arial"/>
        </w:rPr>
        <w:t>In Scope</w:t>
      </w:r>
      <w:bookmarkEnd w:id="3"/>
      <w:r w:rsidR="0055647E">
        <w:rPr>
          <w:rFonts w:cs="Arial"/>
        </w:rPr>
        <w:t>:</w:t>
      </w:r>
    </w:p>
    <w:p w14:paraId="1770E324" w14:textId="77777777" w:rsidR="0055647E" w:rsidRPr="0055647E" w:rsidRDefault="0055647E" w:rsidP="0055647E"/>
    <w:p w14:paraId="3D114B8A" w14:textId="0D8A436C" w:rsidR="00B07CCD" w:rsidRDefault="00CF65F2" w:rsidP="001411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Database</w:t>
      </w:r>
    </w:p>
    <w:p w14:paraId="5B8BD488" w14:textId="0C493093" w:rsidR="00CF65F2" w:rsidRDefault="00CF65F2" w:rsidP="001411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Desktop application for managing data submitted by the client</w:t>
      </w:r>
    </w:p>
    <w:p w14:paraId="1E6558B9" w14:textId="60C691CD" w:rsidR="00CF65F2" w:rsidRDefault="00CF65F2" w:rsidP="001411E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 w:rsidR="00074494">
        <w:rPr>
          <w:rFonts w:ascii="Arial" w:hAnsi="Arial" w:cs="Arial"/>
        </w:rPr>
        <w:t>Web application for clients to submit work orders</w:t>
      </w:r>
    </w:p>
    <w:p w14:paraId="3CD44861" w14:textId="77777777" w:rsidR="0055647E" w:rsidRPr="00D66980" w:rsidRDefault="0055647E" w:rsidP="001411E1">
      <w:pPr>
        <w:ind w:left="720"/>
        <w:rPr>
          <w:rFonts w:ascii="Arial" w:hAnsi="Arial" w:cs="Arial"/>
        </w:rPr>
      </w:pPr>
    </w:p>
    <w:p w14:paraId="31097997" w14:textId="37305F75" w:rsidR="00074494" w:rsidRDefault="00B62E19" w:rsidP="00074494">
      <w:pPr>
        <w:pStyle w:val="Heading3"/>
        <w:rPr>
          <w:rFonts w:cs="Arial"/>
        </w:rPr>
      </w:pPr>
      <w:bookmarkStart w:id="4" w:name="_Toc328745002"/>
      <w:r w:rsidRPr="00D66980">
        <w:rPr>
          <w:rFonts w:cs="Arial"/>
        </w:rPr>
        <w:t>Out of Scope</w:t>
      </w:r>
      <w:bookmarkEnd w:id="4"/>
      <w:r w:rsidR="0055647E">
        <w:rPr>
          <w:rFonts w:cs="Arial"/>
        </w:rPr>
        <w:t>:</w:t>
      </w:r>
    </w:p>
    <w:p w14:paraId="55CAE0B2" w14:textId="77777777" w:rsidR="0055647E" w:rsidRPr="0055647E" w:rsidRDefault="0055647E" w:rsidP="0055647E"/>
    <w:p w14:paraId="615D09BF" w14:textId="3DAAA5C1" w:rsidR="0055647E" w:rsidRPr="0055647E" w:rsidRDefault="0063398E" w:rsidP="0055647E">
      <w:pPr>
        <w:ind w:left="720"/>
        <w:rPr>
          <w:rFonts w:ascii="Arial" w:hAnsi="Arial" w:cs="Arial"/>
        </w:rPr>
      </w:pPr>
      <w:r w:rsidRPr="0055647E"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 w:rsidRPr="0055647E">
        <w:rPr>
          <w:rFonts w:ascii="Arial" w:hAnsi="Arial" w:cs="Arial"/>
        </w:rPr>
        <w:t>Accessibility features</w:t>
      </w:r>
    </w:p>
    <w:p w14:paraId="6A6D5396" w14:textId="56A5A6C4" w:rsidR="0063398E" w:rsidRDefault="0063398E" w:rsidP="0007449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5647E">
        <w:rPr>
          <w:rFonts w:ascii="Arial" w:hAnsi="Arial" w:cs="Arial"/>
        </w:rPr>
        <w:t xml:space="preserve"> </w:t>
      </w:r>
      <w:r w:rsidR="00074494">
        <w:rPr>
          <w:rFonts w:ascii="Arial" w:hAnsi="Arial" w:cs="Arial"/>
        </w:rPr>
        <w:t>Other official languages other than English</w:t>
      </w:r>
    </w:p>
    <w:p w14:paraId="7F2CA297" w14:textId="77777777" w:rsidR="0063398E" w:rsidRPr="00D66980" w:rsidRDefault="0063398E" w:rsidP="00B62E19">
      <w:pPr>
        <w:rPr>
          <w:rFonts w:ascii="Arial" w:hAnsi="Arial" w:cs="Arial"/>
        </w:rPr>
      </w:pPr>
    </w:p>
    <w:p w14:paraId="2A161BCA" w14:textId="3EE3403A" w:rsidR="00176DC0" w:rsidRPr="00C73F1F" w:rsidRDefault="00B62E19" w:rsidP="00176DC0">
      <w:pPr>
        <w:pStyle w:val="Heading2"/>
        <w:spacing w:after="240"/>
        <w:rPr>
          <w:rFonts w:cs="Arial"/>
        </w:rPr>
      </w:pPr>
      <w:bookmarkStart w:id="5" w:name="_Toc328745003"/>
      <w:r w:rsidRPr="00D66980">
        <w:rPr>
          <w:rFonts w:cs="Arial"/>
        </w:rPr>
        <w:t>Definitions, Acronyms, and Abbreviations</w:t>
      </w:r>
      <w:bookmarkEnd w:id="5"/>
    </w:p>
    <w:p w14:paraId="5ECCBE9B" w14:textId="40B08667" w:rsidR="00176DC0" w:rsidRPr="0055647E" w:rsidRDefault="00176DC0" w:rsidP="0055647E">
      <w:pPr>
        <w:rPr>
          <w:rFonts w:ascii="Arial" w:hAnsi="Arial" w:cs="Arial"/>
        </w:rPr>
      </w:pPr>
      <w:r w:rsidRPr="0055647E">
        <w:rPr>
          <w:rFonts w:ascii="Arial" w:hAnsi="Arial" w:cs="Arial"/>
        </w:rPr>
        <w:t>- PHP</w:t>
      </w:r>
      <w:r w:rsidR="007860C2">
        <w:rPr>
          <w:rFonts w:ascii="Arial" w:hAnsi="Arial" w:cs="Arial"/>
        </w:rPr>
        <w:t>:</w:t>
      </w:r>
      <w:r w:rsidRPr="0055647E">
        <w:rPr>
          <w:rFonts w:ascii="Arial" w:hAnsi="Arial" w:cs="Arial"/>
        </w:rPr>
        <w:t xml:space="preserve"> </w:t>
      </w:r>
      <w:r w:rsidR="00C5396C" w:rsidRPr="0055647E">
        <w:rPr>
          <w:rFonts w:ascii="Arial" w:hAnsi="Arial" w:cs="Arial"/>
        </w:rPr>
        <w:t>“Hypertext Processor;</w:t>
      </w:r>
      <w:r w:rsidR="007860C2">
        <w:rPr>
          <w:rFonts w:ascii="Arial" w:hAnsi="Arial" w:cs="Arial"/>
        </w:rPr>
        <w:t>”</w:t>
      </w:r>
      <w:r w:rsidR="00C5396C" w:rsidRPr="0055647E">
        <w:rPr>
          <w:rFonts w:ascii="Arial" w:hAnsi="Arial" w:cs="Arial"/>
        </w:rPr>
        <w:t xml:space="preserve"> a server</w:t>
      </w:r>
      <w:r w:rsidR="007860C2">
        <w:rPr>
          <w:rFonts w:ascii="Arial" w:hAnsi="Arial" w:cs="Arial"/>
        </w:rPr>
        <w:t>-</w:t>
      </w:r>
      <w:r w:rsidR="00C5396C" w:rsidRPr="0055647E">
        <w:rPr>
          <w:rFonts w:ascii="Arial" w:hAnsi="Arial" w:cs="Arial"/>
        </w:rPr>
        <w:t>side scripting language designed for wed development.</w:t>
      </w:r>
    </w:p>
    <w:p w14:paraId="6C5AE278" w14:textId="50D5DE3B" w:rsidR="00B62E19" w:rsidRPr="0055647E" w:rsidRDefault="00074494" w:rsidP="00B62E19">
      <w:pPr>
        <w:rPr>
          <w:rFonts w:ascii="Arial" w:hAnsi="Arial" w:cs="Arial"/>
        </w:rPr>
      </w:pPr>
      <w:r w:rsidRPr="0055647E">
        <w:rPr>
          <w:rFonts w:ascii="Arial" w:hAnsi="Arial" w:cs="Arial"/>
        </w:rPr>
        <w:t>-</w:t>
      </w:r>
      <w:r w:rsidR="00176DC0" w:rsidRPr="0055647E">
        <w:rPr>
          <w:rFonts w:ascii="Arial" w:hAnsi="Arial" w:cs="Arial"/>
        </w:rPr>
        <w:t xml:space="preserve"> </w:t>
      </w:r>
      <w:r w:rsidRPr="0055647E">
        <w:rPr>
          <w:rFonts w:ascii="Arial" w:hAnsi="Arial" w:cs="Arial"/>
        </w:rPr>
        <w:t>Laravel</w:t>
      </w:r>
      <w:r w:rsidR="007860C2">
        <w:rPr>
          <w:rFonts w:ascii="Arial" w:hAnsi="Arial" w:cs="Arial"/>
        </w:rPr>
        <w:t>:</w:t>
      </w:r>
      <w:r w:rsidR="0098283D" w:rsidRPr="0055647E">
        <w:rPr>
          <w:rFonts w:ascii="Arial" w:hAnsi="Arial" w:cs="Arial"/>
        </w:rPr>
        <w:t xml:space="preserve"> </w:t>
      </w:r>
      <w:r w:rsidR="007860C2">
        <w:rPr>
          <w:rFonts w:ascii="Arial" w:hAnsi="Arial" w:cs="Arial"/>
        </w:rPr>
        <w:t>F</w:t>
      </w:r>
      <w:r w:rsidR="0098283D" w:rsidRPr="0055647E">
        <w:rPr>
          <w:rFonts w:ascii="Arial" w:hAnsi="Arial" w:cs="Arial"/>
        </w:rPr>
        <w:t>ree, open-source PHP web framework</w:t>
      </w:r>
      <w:r w:rsidR="007860C2">
        <w:rPr>
          <w:rFonts w:ascii="Arial" w:hAnsi="Arial" w:cs="Arial"/>
        </w:rPr>
        <w:t>. I</w:t>
      </w:r>
      <w:r w:rsidR="0098283D" w:rsidRPr="0055647E">
        <w:rPr>
          <w:rFonts w:ascii="Arial" w:hAnsi="Arial" w:cs="Arial"/>
        </w:rPr>
        <w:t xml:space="preserve">ntended for the development of web applications following the </w:t>
      </w:r>
      <w:r w:rsidR="007860C2">
        <w:rPr>
          <w:rFonts w:ascii="Arial" w:hAnsi="Arial" w:cs="Arial"/>
        </w:rPr>
        <w:t>“</w:t>
      </w:r>
      <w:r w:rsidR="0098283D" w:rsidRPr="0055647E">
        <w:rPr>
          <w:rFonts w:ascii="Arial" w:hAnsi="Arial" w:cs="Arial"/>
        </w:rPr>
        <w:t>model–view–controller</w:t>
      </w:r>
      <w:r w:rsidR="007860C2">
        <w:rPr>
          <w:rFonts w:ascii="Arial" w:hAnsi="Arial" w:cs="Arial"/>
        </w:rPr>
        <w:t>”</w:t>
      </w:r>
      <w:r w:rsidR="0098283D" w:rsidRPr="0055647E">
        <w:rPr>
          <w:rFonts w:ascii="Arial" w:hAnsi="Arial" w:cs="Arial"/>
        </w:rPr>
        <w:t xml:space="preserve"> architectural pattern</w:t>
      </w:r>
      <w:r w:rsidR="007860C2">
        <w:rPr>
          <w:rFonts w:ascii="Arial" w:hAnsi="Arial" w:cs="Arial"/>
        </w:rPr>
        <w:t>;</w:t>
      </w:r>
      <w:r w:rsidR="0098283D" w:rsidRPr="0055647E">
        <w:rPr>
          <w:rFonts w:ascii="Arial" w:hAnsi="Arial" w:cs="Arial"/>
        </w:rPr>
        <w:t xml:space="preserve"> based on </w:t>
      </w:r>
      <w:r w:rsidR="00176DC0" w:rsidRPr="0055647E">
        <w:rPr>
          <w:rFonts w:ascii="Arial" w:hAnsi="Arial" w:cs="Arial"/>
        </w:rPr>
        <w:t>“</w:t>
      </w:r>
      <w:proofErr w:type="spellStart"/>
      <w:r w:rsidR="0098283D" w:rsidRPr="0055647E">
        <w:rPr>
          <w:rFonts w:ascii="Arial" w:hAnsi="Arial" w:cs="Arial"/>
        </w:rPr>
        <w:t>Symfony</w:t>
      </w:r>
      <w:proofErr w:type="spellEnd"/>
      <w:r w:rsidR="0098283D" w:rsidRPr="0055647E">
        <w:rPr>
          <w:rFonts w:ascii="Arial" w:hAnsi="Arial" w:cs="Arial"/>
        </w:rPr>
        <w:t>.</w:t>
      </w:r>
      <w:r w:rsidR="00176DC0" w:rsidRPr="0055647E">
        <w:rPr>
          <w:rFonts w:ascii="Arial" w:hAnsi="Arial" w:cs="Arial"/>
        </w:rPr>
        <w:t>”</w:t>
      </w:r>
    </w:p>
    <w:p w14:paraId="53156BE9" w14:textId="2E19E02F" w:rsidR="00074494" w:rsidRPr="007860C2" w:rsidRDefault="00074494" w:rsidP="00B62E19">
      <w:pPr>
        <w:rPr>
          <w:rFonts w:ascii="Arial" w:hAnsi="Arial" w:cs="Arial"/>
        </w:rPr>
      </w:pPr>
      <w:r w:rsidRPr="007860C2">
        <w:rPr>
          <w:rFonts w:ascii="Arial" w:hAnsi="Arial" w:cs="Arial"/>
        </w:rPr>
        <w:t>-</w:t>
      </w:r>
      <w:r w:rsidR="00176DC0" w:rsidRPr="007860C2">
        <w:rPr>
          <w:rFonts w:ascii="Arial" w:hAnsi="Arial" w:cs="Arial"/>
        </w:rPr>
        <w:t xml:space="preserve"> JS</w:t>
      </w:r>
      <w:r w:rsidR="007860C2">
        <w:rPr>
          <w:rFonts w:ascii="Arial" w:hAnsi="Arial" w:cs="Arial"/>
        </w:rPr>
        <w:t>:</w:t>
      </w:r>
      <w:r w:rsidRPr="007860C2">
        <w:rPr>
          <w:rFonts w:ascii="Arial" w:hAnsi="Arial" w:cs="Arial"/>
        </w:rPr>
        <w:t xml:space="preserve"> </w:t>
      </w:r>
      <w:r w:rsidR="00176DC0" w:rsidRPr="007860C2">
        <w:rPr>
          <w:rFonts w:ascii="Arial" w:hAnsi="Arial" w:cs="Arial"/>
        </w:rPr>
        <w:t>A</w:t>
      </w:r>
      <w:r w:rsidR="0098283D" w:rsidRPr="007860C2">
        <w:rPr>
          <w:rFonts w:ascii="Arial" w:hAnsi="Arial" w:cs="Arial"/>
        </w:rPr>
        <w:t xml:space="preserve"> high-level, interpreted programming language. It is a language which is also characterized as dynamic, weakly typed, prototype-based and multi-paradigm.</w:t>
      </w:r>
    </w:p>
    <w:p w14:paraId="77D9BD2E" w14:textId="4D2CEDA5" w:rsidR="0098283D" w:rsidRPr="007860C2" w:rsidRDefault="0098283D" w:rsidP="00B62E19">
      <w:pPr>
        <w:rPr>
          <w:rFonts w:ascii="Arial" w:hAnsi="Arial" w:cs="Arial"/>
        </w:rPr>
      </w:pPr>
      <w:r w:rsidRPr="007860C2">
        <w:rPr>
          <w:rFonts w:ascii="Arial" w:hAnsi="Arial" w:cs="Arial"/>
        </w:rPr>
        <w:t>-</w:t>
      </w:r>
      <w:r w:rsidR="00C5396C" w:rsidRPr="007860C2">
        <w:rPr>
          <w:rFonts w:ascii="Arial" w:hAnsi="Arial" w:cs="Arial"/>
        </w:rPr>
        <w:t xml:space="preserve"> </w:t>
      </w:r>
      <w:r w:rsidRPr="007860C2">
        <w:rPr>
          <w:rFonts w:ascii="Arial" w:hAnsi="Arial" w:cs="Arial"/>
        </w:rPr>
        <w:t>CRUD</w:t>
      </w:r>
      <w:r w:rsidR="007860C2">
        <w:rPr>
          <w:rFonts w:ascii="Arial" w:hAnsi="Arial" w:cs="Arial"/>
        </w:rPr>
        <w:t>:</w:t>
      </w:r>
      <w:r w:rsidRPr="007860C2">
        <w:rPr>
          <w:rFonts w:ascii="Arial" w:hAnsi="Arial" w:cs="Arial"/>
        </w:rPr>
        <w:t xml:space="preserve"> </w:t>
      </w:r>
      <w:r w:rsidR="00176DC0" w:rsidRPr="007860C2">
        <w:rPr>
          <w:rFonts w:ascii="Arial" w:hAnsi="Arial" w:cs="Arial"/>
        </w:rPr>
        <w:t>A</w:t>
      </w:r>
      <w:r w:rsidRPr="007860C2">
        <w:rPr>
          <w:rFonts w:ascii="Arial" w:hAnsi="Arial" w:cs="Arial"/>
        </w:rPr>
        <w:t>n acronym that stands for Create, Read, Update, Delete</w:t>
      </w:r>
    </w:p>
    <w:p w14:paraId="4096232B" w14:textId="1FD43DFF" w:rsidR="007C1AF2" w:rsidRPr="007860C2" w:rsidRDefault="007C1AF2" w:rsidP="00B62E19">
      <w:pPr>
        <w:rPr>
          <w:rFonts w:ascii="Arial" w:hAnsi="Arial" w:cs="Arial"/>
        </w:rPr>
      </w:pPr>
      <w:r w:rsidRPr="007860C2">
        <w:rPr>
          <w:rFonts w:ascii="Arial" w:hAnsi="Arial" w:cs="Arial"/>
        </w:rPr>
        <w:t>- KPI</w:t>
      </w:r>
      <w:r w:rsidR="007860C2">
        <w:rPr>
          <w:rFonts w:ascii="Arial" w:hAnsi="Arial" w:cs="Arial"/>
        </w:rPr>
        <w:t>:</w:t>
      </w:r>
      <w:r w:rsidRPr="007860C2">
        <w:rPr>
          <w:rFonts w:ascii="Arial" w:hAnsi="Arial" w:cs="Arial"/>
        </w:rPr>
        <w:t xml:space="preserve"> Key performance Indicator. </w:t>
      </w:r>
    </w:p>
    <w:p w14:paraId="51D820AB" w14:textId="77777777" w:rsidR="00BC2A0C" w:rsidRDefault="00BC2A0C" w:rsidP="007860C2">
      <w:pPr>
        <w:rPr>
          <w:rFonts w:ascii="Arial" w:hAnsi="Arial" w:cs="Arial"/>
        </w:rPr>
      </w:pPr>
    </w:p>
    <w:p w14:paraId="46CF32C6" w14:textId="4DFBD99C" w:rsidR="007860C2" w:rsidRPr="0055647E" w:rsidRDefault="007860C2" w:rsidP="007860C2">
      <w:pPr>
        <w:rPr>
          <w:rFonts w:ascii="Arial" w:hAnsi="Arial" w:cs="Arial"/>
        </w:rPr>
      </w:pPr>
      <w:r w:rsidRPr="0055647E">
        <w:rPr>
          <w:rFonts w:ascii="Arial" w:hAnsi="Arial" w:cs="Arial"/>
        </w:rPr>
        <w:t>- Desktop Application - Any software that can be installed on a single computer (laptop or a desktop) and used to perform specific tasks</w:t>
      </w:r>
    </w:p>
    <w:p w14:paraId="15DBAE59" w14:textId="77777777" w:rsidR="007860C2" w:rsidRPr="0055647E" w:rsidRDefault="007860C2" w:rsidP="007860C2">
      <w:pPr>
        <w:rPr>
          <w:rFonts w:ascii="Arial" w:hAnsi="Arial" w:cs="Arial"/>
        </w:rPr>
      </w:pPr>
      <w:r w:rsidRPr="0055647E">
        <w:rPr>
          <w:rFonts w:ascii="Arial" w:hAnsi="Arial" w:cs="Arial"/>
        </w:rPr>
        <w:t>- Web Application - Application program that is stored on a remote server and delivered over the Internet through a browser interface</w:t>
      </w:r>
    </w:p>
    <w:p w14:paraId="2B9323BF" w14:textId="77777777" w:rsidR="007860C2" w:rsidRDefault="007860C2" w:rsidP="00B62E19">
      <w:pPr>
        <w:rPr>
          <w:rFonts w:ascii="Arial" w:hAnsi="Arial" w:cs="Arial"/>
          <w:sz w:val="24"/>
          <w:szCs w:val="24"/>
        </w:rPr>
      </w:pPr>
    </w:p>
    <w:p w14:paraId="40BFF52A" w14:textId="77777777" w:rsidR="00C5396C" w:rsidRPr="00C5396C" w:rsidRDefault="00C5396C" w:rsidP="00B62E19">
      <w:pPr>
        <w:rPr>
          <w:rFonts w:ascii="Arial" w:hAnsi="Arial" w:cs="Arial"/>
          <w:sz w:val="24"/>
          <w:szCs w:val="24"/>
        </w:rPr>
      </w:pPr>
    </w:p>
    <w:p w14:paraId="773B915B" w14:textId="77777777" w:rsidR="00687848" w:rsidRPr="0098283D" w:rsidRDefault="00687848" w:rsidP="00687848">
      <w:pPr>
        <w:pStyle w:val="Heading2"/>
        <w:spacing w:after="240"/>
        <w:rPr>
          <w:rFonts w:cs="Arial"/>
        </w:rPr>
      </w:pPr>
      <w:bookmarkStart w:id="6" w:name="_Toc328745004"/>
      <w:r w:rsidRPr="00D66980">
        <w:rPr>
          <w:rFonts w:cs="Arial"/>
        </w:rPr>
        <w:t>References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1133"/>
        <w:gridCol w:w="4888"/>
      </w:tblGrid>
      <w:tr w:rsidR="0040048D" w:rsidRPr="00D66980" w14:paraId="32C5BDCE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510" w:type="dxa"/>
          </w:tcPr>
          <w:p w14:paraId="434455CE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Reference File Name</w:t>
            </w:r>
          </w:p>
        </w:tc>
        <w:tc>
          <w:tcPr>
            <w:tcW w:w="1134" w:type="dxa"/>
          </w:tcPr>
          <w:p w14:paraId="2F9CA285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Version</w:t>
            </w:r>
          </w:p>
        </w:tc>
        <w:tc>
          <w:tcPr>
            <w:tcW w:w="4932" w:type="dxa"/>
          </w:tcPr>
          <w:p w14:paraId="27138443" w14:textId="77777777" w:rsidR="0040048D" w:rsidRPr="00D66980" w:rsidRDefault="0040048D" w:rsidP="0040048D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</w:tr>
      <w:tr w:rsidR="0040048D" w:rsidRPr="00D66980" w14:paraId="7D6C2C5D" w14:textId="77777777" w:rsidTr="00C73F1F">
        <w:trPr>
          <w:cantSplit/>
          <w:trHeight w:val="281"/>
        </w:trPr>
        <w:tc>
          <w:tcPr>
            <w:tcW w:w="3510" w:type="dxa"/>
          </w:tcPr>
          <w:p w14:paraId="670F5BE7" w14:textId="2AC90868" w:rsidR="0040048D" w:rsidRPr="00D66980" w:rsidRDefault="00C73F1F" w:rsidP="00C73F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T06_</w:t>
            </w:r>
            <w:r w:rsidR="0098283D">
              <w:rPr>
                <w:rFonts w:cs="Arial"/>
              </w:rPr>
              <w:t>Project</w:t>
            </w:r>
            <w:r>
              <w:rPr>
                <w:rFonts w:cs="Arial"/>
              </w:rPr>
              <w:t>_</w:t>
            </w:r>
            <w:r w:rsidR="0098283D">
              <w:rPr>
                <w:rFonts w:cs="Arial"/>
              </w:rPr>
              <w:t>Summary</w:t>
            </w:r>
          </w:p>
        </w:tc>
        <w:tc>
          <w:tcPr>
            <w:tcW w:w="1134" w:type="dxa"/>
          </w:tcPr>
          <w:p w14:paraId="5345A57A" w14:textId="53C50F71" w:rsidR="0040048D" w:rsidRPr="00D66980" w:rsidRDefault="00C73F1F" w:rsidP="00C73F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932" w:type="dxa"/>
          </w:tcPr>
          <w:p w14:paraId="31EA1D20" w14:textId="6455B62D" w:rsidR="0040048D" w:rsidRPr="0098283D" w:rsidRDefault="00CF44B1" w:rsidP="00CF44B1">
            <w:pPr>
              <w:jc w:val="center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Initial document roughly outlining the project</w:t>
            </w:r>
          </w:p>
        </w:tc>
      </w:tr>
      <w:tr w:rsidR="0040048D" w:rsidRPr="00D66980" w14:paraId="61AD644C" w14:textId="77777777" w:rsidTr="00B01903">
        <w:trPr>
          <w:cantSplit/>
          <w:trHeight w:val="271"/>
        </w:trPr>
        <w:tc>
          <w:tcPr>
            <w:tcW w:w="3510" w:type="dxa"/>
          </w:tcPr>
          <w:p w14:paraId="39EEE086" w14:textId="794EA550" w:rsidR="0040048D" w:rsidRPr="00D66980" w:rsidRDefault="00B01903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T06_High_Level_Requirements</w:t>
            </w:r>
          </w:p>
        </w:tc>
        <w:tc>
          <w:tcPr>
            <w:tcW w:w="1134" w:type="dxa"/>
          </w:tcPr>
          <w:p w14:paraId="1C284E85" w14:textId="2304BB22" w:rsidR="0040048D" w:rsidRPr="00D66980" w:rsidRDefault="00B01903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932" w:type="dxa"/>
          </w:tcPr>
          <w:p w14:paraId="515915FD" w14:textId="151ED15F" w:rsidR="0040048D" w:rsidRPr="00D66980" w:rsidRDefault="00B01903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Document detailing project requirements</w:t>
            </w:r>
          </w:p>
        </w:tc>
      </w:tr>
      <w:tr w:rsidR="008E1F79" w:rsidRPr="00D66980" w14:paraId="1CEFDAD4" w14:textId="77777777" w:rsidTr="00B01903">
        <w:trPr>
          <w:cantSplit/>
          <w:trHeight w:val="271"/>
        </w:trPr>
        <w:tc>
          <w:tcPr>
            <w:tcW w:w="3510" w:type="dxa"/>
          </w:tcPr>
          <w:p w14:paraId="11D820DB" w14:textId="3912675D" w:rsidR="008E1F79" w:rsidRDefault="008E1F79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T06_Personas_And_User_Stories</w:t>
            </w:r>
          </w:p>
        </w:tc>
        <w:tc>
          <w:tcPr>
            <w:tcW w:w="1134" w:type="dxa"/>
          </w:tcPr>
          <w:p w14:paraId="2B71379E" w14:textId="779763C2" w:rsidR="008E1F79" w:rsidRDefault="008E1F79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932" w:type="dxa"/>
          </w:tcPr>
          <w:p w14:paraId="316F7BDF" w14:textId="7971A6CA" w:rsidR="008E1F79" w:rsidRDefault="008E1F79" w:rsidP="00B019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 description of example users and cases</w:t>
            </w:r>
          </w:p>
        </w:tc>
      </w:tr>
    </w:tbl>
    <w:p w14:paraId="53EDAC32" w14:textId="77777777" w:rsidR="00B44CAC" w:rsidRPr="00D66980" w:rsidRDefault="00B44CAC" w:rsidP="00687848">
      <w:pPr>
        <w:rPr>
          <w:rFonts w:ascii="Arial" w:hAnsi="Arial" w:cs="Arial"/>
        </w:rPr>
      </w:pPr>
    </w:p>
    <w:p w14:paraId="5FF3EC47" w14:textId="77777777" w:rsidR="00B44CAC" w:rsidRPr="00D66980" w:rsidRDefault="00B44CAC">
      <w:pPr>
        <w:rPr>
          <w:rFonts w:ascii="Arial" w:hAnsi="Arial" w:cs="Arial"/>
        </w:rPr>
      </w:pPr>
      <w:r w:rsidRPr="00D66980">
        <w:rPr>
          <w:rFonts w:ascii="Arial" w:hAnsi="Arial" w:cs="Arial"/>
        </w:rPr>
        <w:br w:type="page"/>
      </w:r>
    </w:p>
    <w:p w14:paraId="2BBC5223" w14:textId="77777777" w:rsidR="0040048D" w:rsidRPr="00D66980" w:rsidRDefault="00505F7D" w:rsidP="00505F7D">
      <w:pPr>
        <w:pStyle w:val="Heading1"/>
        <w:rPr>
          <w:rFonts w:cs="Arial"/>
        </w:rPr>
      </w:pPr>
      <w:bookmarkStart w:id="7" w:name="_Toc328745005"/>
      <w:r w:rsidRPr="00D66980">
        <w:rPr>
          <w:rFonts w:cs="Arial"/>
        </w:rPr>
        <w:lastRenderedPageBreak/>
        <w:t>Positioning</w:t>
      </w:r>
      <w:bookmarkEnd w:id="7"/>
      <w:r w:rsidRPr="00D66980">
        <w:rPr>
          <w:rFonts w:cs="Arial"/>
        </w:rPr>
        <w:t xml:space="preserve"> </w:t>
      </w:r>
    </w:p>
    <w:p w14:paraId="72A7C33B" w14:textId="77777777" w:rsidR="00505F7D" w:rsidRDefault="00505F7D" w:rsidP="00CA47C1">
      <w:pPr>
        <w:pStyle w:val="Heading2"/>
        <w:spacing w:after="240"/>
        <w:rPr>
          <w:rFonts w:cs="Arial"/>
        </w:rPr>
      </w:pPr>
      <w:bookmarkStart w:id="8" w:name="_Toc328745006"/>
      <w:r w:rsidRPr="00D66980">
        <w:rPr>
          <w:rFonts w:cs="Arial"/>
        </w:rPr>
        <w:t>Business Opportunity</w:t>
      </w:r>
      <w:bookmarkEnd w:id="8"/>
      <w:r w:rsidRPr="00D66980">
        <w:rPr>
          <w:rFonts w:cs="Arial"/>
        </w:rPr>
        <w:t xml:space="preserve"> </w:t>
      </w:r>
    </w:p>
    <w:p w14:paraId="28F9A951" w14:textId="77777777" w:rsidR="00B9361A" w:rsidRPr="00C73F1F" w:rsidRDefault="00B9361A" w:rsidP="00B9361A">
      <w:pPr>
        <w:rPr>
          <w:rFonts w:ascii="Arial" w:hAnsi="Arial" w:cs="Arial"/>
        </w:rPr>
      </w:pPr>
      <w:r w:rsidRPr="00C73F1F">
        <w:rPr>
          <w:rFonts w:ascii="Arial" w:hAnsi="Arial" w:cs="Arial"/>
        </w:rPr>
        <w:t xml:space="preserve">A unified platform where clients can make work orders and contractors can </w:t>
      </w:r>
      <w:r w:rsidR="00D607A0" w:rsidRPr="00C73F1F">
        <w:rPr>
          <w:rFonts w:ascii="Arial" w:hAnsi="Arial" w:cs="Arial"/>
        </w:rPr>
        <w:t>assess and accept orders</w:t>
      </w:r>
    </w:p>
    <w:p w14:paraId="0CE15E12" w14:textId="77777777" w:rsidR="00505F7D" w:rsidRPr="00D66980" w:rsidRDefault="00505F7D" w:rsidP="00CA47C1">
      <w:pPr>
        <w:pStyle w:val="Heading2"/>
        <w:spacing w:after="240"/>
        <w:rPr>
          <w:rFonts w:cs="Arial"/>
        </w:rPr>
      </w:pPr>
      <w:bookmarkStart w:id="9" w:name="_Toc328745007"/>
      <w:r w:rsidRPr="00D66980">
        <w:rPr>
          <w:rFonts w:cs="Arial"/>
        </w:rPr>
        <w:t>Problem Statement</w:t>
      </w:r>
      <w:bookmarkEnd w:id="9"/>
    </w:p>
    <w:p w14:paraId="3CE2A39E" w14:textId="77777777" w:rsidR="004431B3" w:rsidRPr="00D66980" w:rsidRDefault="004431B3" w:rsidP="00892F8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101D9C" w:rsidRPr="00D66980" w14:paraId="2A2FC78D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27" w:type="dxa"/>
          </w:tcPr>
          <w:p w14:paraId="5DABBE63" w14:textId="77777777" w:rsidR="00101D9C" w:rsidRPr="00D66980" w:rsidRDefault="00101D9C" w:rsidP="00C73F1F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The Problem of</w:t>
            </w:r>
          </w:p>
        </w:tc>
        <w:tc>
          <w:tcPr>
            <w:tcW w:w="6349" w:type="dxa"/>
            <w:shd w:val="clear" w:color="auto" w:fill="FFFFFF" w:themeFill="background1"/>
          </w:tcPr>
          <w:p w14:paraId="20B3BB93" w14:textId="7449CC7D" w:rsidR="00101D9C" w:rsidRPr="00D66980" w:rsidRDefault="00D607A0" w:rsidP="00C73F1F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Complexity of managing </w:t>
            </w:r>
            <w:r w:rsidR="00C73F1F">
              <w:rPr>
                <w:rFonts w:cs="Arial"/>
                <w:b w:val="0"/>
              </w:rPr>
              <w:t xml:space="preserve">renovation </w:t>
            </w:r>
            <w:r>
              <w:rPr>
                <w:rFonts w:cs="Arial"/>
                <w:b w:val="0"/>
              </w:rPr>
              <w:t>work orders</w:t>
            </w:r>
          </w:p>
        </w:tc>
      </w:tr>
      <w:tr w:rsidR="00101D9C" w:rsidRPr="00D66980" w14:paraId="1052654B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06073B33" w14:textId="22C2F493" w:rsidR="00101D9C" w:rsidRPr="00D66980" w:rsidRDefault="000B0ED7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101D9C" w:rsidRPr="00D66980">
              <w:rPr>
                <w:rFonts w:cs="Arial"/>
              </w:rPr>
              <w:t>ffects</w:t>
            </w:r>
          </w:p>
        </w:tc>
        <w:tc>
          <w:tcPr>
            <w:tcW w:w="6349" w:type="dxa"/>
            <w:vAlign w:val="center"/>
          </w:tcPr>
          <w:p w14:paraId="5E76D83C" w14:textId="23434D29" w:rsidR="00101D9C" w:rsidRPr="00D66980" w:rsidRDefault="00D607A0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Architect</w:t>
            </w:r>
            <w:r w:rsidR="00C73F1F">
              <w:rPr>
                <w:rFonts w:cs="Arial"/>
              </w:rPr>
              <w:t>ural</w:t>
            </w:r>
            <w:r>
              <w:rPr>
                <w:rFonts w:cs="Arial"/>
              </w:rPr>
              <w:t xml:space="preserve"> companies</w:t>
            </w:r>
          </w:p>
        </w:tc>
      </w:tr>
      <w:tr w:rsidR="00101D9C" w:rsidRPr="00D66980" w14:paraId="767FAC61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4404AC83" w14:textId="67F33D7D" w:rsidR="00101D9C" w:rsidRPr="00D66980" w:rsidRDefault="000B0ED7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101D9C" w:rsidRPr="00D66980">
              <w:rPr>
                <w:rFonts w:cs="Arial"/>
              </w:rPr>
              <w:t>he impact of which is</w:t>
            </w:r>
          </w:p>
        </w:tc>
        <w:tc>
          <w:tcPr>
            <w:tcW w:w="6349" w:type="dxa"/>
            <w:vAlign w:val="center"/>
          </w:tcPr>
          <w:p w14:paraId="025AF543" w14:textId="08762797" w:rsidR="00101D9C" w:rsidRPr="00D66980" w:rsidRDefault="00C73F1F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="004431B3">
              <w:rPr>
                <w:rFonts w:cs="Arial"/>
              </w:rPr>
              <w:t>ong process times</w:t>
            </w:r>
            <w:r>
              <w:rPr>
                <w:rFonts w:cs="Arial"/>
              </w:rPr>
              <w:t xml:space="preserve"> and lost revenue</w:t>
            </w:r>
          </w:p>
        </w:tc>
      </w:tr>
      <w:tr w:rsidR="00101D9C" w:rsidRPr="00D66980" w14:paraId="5E2283F8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B05096B" w14:textId="5DB3CC43" w:rsidR="00101D9C" w:rsidRPr="00D66980" w:rsidRDefault="000B0ED7" w:rsidP="00C73F1F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101D9C" w:rsidRPr="00D66980">
              <w:rPr>
                <w:rFonts w:cs="Arial"/>
              </w:rPr>
              <w:t xml:space="preserve"> successful solution would be</w:t>
            </w:r>
          </w:p>
        </w:tc>
        <w:tc>
          <w:tcPr>
            <w:tcW w:w="6349" w:type="dxa"/>
            <w:vAlign w:val="center"/>
          </w:tcPr>
          <w:p w14:paraId="2B4701F3" w14:textId="628C42C4" w:rsidR="00101D9C" w:rsidRPr="00D66980" w:rsidRDefault="000B0ED7" w:rsidP="000B0ED7">
            <w:pPr>
              <w:keepNext/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Use of an online utility that can document and present a client’s work order</w:t>
            </w:r>
          </w:p>
        </w:tc>
      </w:tr>
    </w:tbl>
    <w:p w14:paraId="6D2D9FE0" w14:textId="77777777" w:rsidR="00101D9C" w:rsidRPr="00D66980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1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Problem Statement</w:t>
      </w:r>
    </w:p>
    <w:p w14:paraId="0A5B4BF7" w14:textId="77777777" w:rsidR="00892F88" w:rsidRPr="00D66980" w:rsidRDefault="00892F88" w:rsidP="00CA47C1">
      <w:pPr>
        <w:pStyle w:val="Heading2"/>
        <w:spacing w:after="240"/>
        <w:rPr>
          <w:rFonts w:cs="Arial"/>
        </w:rPr>
      </w:pPr>
      <w:bookmarkStart w:id="10" w:name="_Toc328745008"/>
      <w:r w:rsidRPr="00D66980">
        <w:rPr>
          <w:rFonts w:cs="Arial"/>
        </w:rPr>
        <w:t>Product Position Statement</w:t>
      </w:r>
      <w:bookmarkEnd w:id="10"/>
    </w:p>
    <w:p w14:paraId="59C5A7A6" w14:textId="77777777" w:rsidR="00506358" w:rsidRPr="00D66980" w:rsidRDefault="00506358" w:rsidP="00505F7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DD0700" w:rsidRPr="00D66980" w14:paraId="6D3AB78F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</w:trPr>
        <w:tc>
          <w:tcPr>
            <w:tcW w:w="3227" w:type="dxa"/>
          </w:tcPr>
          <w:p w14:paraId="0EBD7B53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For</w:t>
            </w:r>
          </w:p>
        </w:tc>
        <w:tc>
          <w:tcPr>
            <w:tcW w:w="6349" w:type="dxa"/>
            <w:shd w:val="clear" w:color="auto" w:fill="FFFFFF" w:themeFill="background1"/>
          </w:tcPr>
          <w:p w14:paraId="1630E7D6" w14:textId="3692B905" w:rsidR="00DD0700" w:rsidRPr="00D66980" w:rsidRDefault="000B0ED7" w:rsidP="000B0ED7">
            <w:pPr>
              <w:spacing w:before="100" w:beforeAutospacing="1" w:after="100" w:afterAutospacing="1" w:line="360" w:lineRule="auto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An a</w:t>
            </w:r>
            <w:r w:rsidR="00506358">
              <w:rPr>
                <w:rFonts w:cs="Arial"/>
                <w:b w:val="0"/>
              </w:rPr>
              <w:t>rchitect</w:t>
            </w:r>
            <w:r>
              <w:rPr>
                <w:rFonts w:cs="Arial"/>
                <w:b w:val="0"/>
              </w:rPr>
              <w:t>ural</w:t>
            </w:r>
            <w:r w:rsidR="00B15F9A">
              <w:rPr>
                <w:rFonts w:cs="Arial"/>
                <w:b w:val="0"/>
              </w:rPr>
              <w:t xml:space="preserve"> </w:t>
            </w:r>
            <w:r>
              <w:rPr>
                <w:rFonts w:cs="Arial"/>
                <w:b w:val="0"/>
              </w:rPr>
              <w:t>c</w:t>
            </w:r>
            <w:r w:rsidR="00B15F9A">
              <w:rPr>
                <w:rFonts w:cs="Arial"/>
                <w:b w:val="0"/>
              </w:rPr>
              <w:t>ompany</w:t>
            </w:r>
            <w:r>
              <w:rPr>
                <w:rFonts w:cs="Arial"/>
                <w:b w:val="0"/>
              </w:rPr>
              <w:t xml:space="preserve"> and its clients</w:t>
            </w:r>
          </w:p>
        </w:tc>
      </w:tr>
      <w:tr w:rsidR="00DD0700" w:rsidRPr="00D66980" w14:paraId="735D2090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00A0D959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Who</w:t>
            </w:r>
          </w:p>
        </w:tc>
        <w:tc>
          <w:tcPr>
            <w:tcW w:w="6349" w:type="dxa"/>
          </w:tcPr>
          <w:p w14:paraId="35BECA21" w14:textId="75074BFF" w:rsidR="00DD0700" w:rsidRPr="0098283D" w:rsidRDefault="00506358" w:rsidP="000B0ED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cs="Arial"/>
                <w:lang w:val="en-CA"/>
              </w:rPr>
              <w:t>Need</w:t>
            </w:r>
            <w:r w:rsidR="00B15F9A">
              <w:rPr>
                <w:rFonts w:cs="Arial"/>
                <w:lang w:val="en-CA"/>
              </w:rPr>
              <w:t xml:space="preserve"> </w:t>
            </w:r>
            <w:r>
              <w:rPr>
                <w:rFonts w:cs="Arial"/>
                <w:lang w:val="en-CA"/>
              </w:rPr>
              <w:t xml:space="preserve">an application for easier maintaining of </w:t>
            </w:r>
            <w:r w:rsidR="00B15F9A">
              <w:rPr>
                <w:rFonts w:cs="Arial"/>
                <w:lang w:val="en-CA"/>
              </w:rPr>
              <w:t>client work orders</w:t>
            </w:r>
            <w:r w:rsidR="000B0ED7">
              <w:rPr>
                <w:rFonts w:cs="Arial"/>
                <w:lang w:val="en-CA"/>
              </w:rPr>
              <w:t xml:space="preserve"> and project proposals</w:t>
            </w:r>
          </w:p>
        </w:tc>
      </w:tr>
      <w:tr w:rsidR="00DD0700" w:rsidRPr="00D66980" w14:paraId="38E055DD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56B7320B" w14:textId="3F4461AA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The &lt;</w:t>
            </w:r>
            <w:r w:rsidR="000B0ED7">
              <w:rPr>
                <w:rFonts w:cs="Arial"/>
              </w:rPr>
              <w:t>Ulysses</w:t>
            </w:r>
            <w:r w:rsidRPr="00D66980">
              <w:rPr>
                <w:rFonts w:cs="Arial"/>
              </w:rPr>
              <w:t>&gt;</w:t>
            </w:r>
          </w:p>
        </w:tc>
        <w:tc>
          <w:tcPr>
            <w:tcW w:w="6349" w:type="dxa"/>
          </w:tcPr>
          <w:p w14:paraId="4D07A20B" w14:textId="5F98B232" w:rsidR="00DD0700" w:rsidRPr="00D66980" w:rsidRDefault="000B0ED7" w:rsidP="00892F58">
            <w:pPr>
              <w:jc w:val="center"/>
              <w:rPr>
                <w:rFonts w:eastAsia="Times New Roman" w:cs="Arial"/>
              </w:rPr>
            </w:pPr>
            <w:r>
              <w:rPr>
                <w:rFonts w:cs="Arial"/>
              </w:rPr>
              <w:t>I</w:t>
            </w:r>
            <w:r w:rsidR="00DD0700" w:rsidRPr="00D66980">
              <w:rPr>
                <w:rFonts w:cs="Arial"/>
              </w:rPr>
              <w:t xml:space="preserve">s a </w:t>
            </w:r>
            <w:r w:rsidR="00506358">
              <w:rPr>
                <w:rFonts w:cs="Arial"/>
              </w:rPr>
              <w:t xml:space="preserve">web and </w:t>
            </w:r>
            <w:r w:rsidR="00892F58">
              <w:rPr>
                <w:rFonts w:cs="Arial"/>
              </w:rPr>
              <w:t>desktop-based</w:t>
            </w:r>
            <w:r>
              <w:rPr>
                <w:rFonts w:cs="Arial"/>
              </w:rPr>
              <w:t xml:space="preserve"> </w:t>
            </w:r>
            <w:r w:rsidR="00506358">
              <w:rPr>
                <w:rFonts w:cs="Arial"/>
              </w:rPr>
              <w:t>application</w:t>
            </w:r>
            <w:r>
              <w:rPr>
                <w:rFonts w:cs="Arial"/>
              </w:rPr>
              <w:t xml:space="preserve"> that documents submitted work orders from clients and makes them available to </w:t>
            </w:r>
            <w:r w:rsidR="00892F58">
              <w:rPr>
                <w:rFonts w:cs="Arial"/>
              </w:rPr>
              <w:t>interested contractors.</w:t>
            </w:r>
          </w:p>
        </w:tc>
      </w:tr>
      <w:tr w:rsidR="00DD0700" w:rsidRPr="00D66980" w14:paraId="1D539209" w14:textId="77777777" w:rsidTr="00B15F9A">
        <w:trPr>
          <w:cantSplit/>
          <w:trHeight w:val="437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14ADF45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That</w:t>
            </w:r>
          </w:p>
        </w:tc>
        <w:tc>
          <w:tcPr>
            <w:tcW w:w="6349" w:type="dxa"/>
          </w:tcPr>
          <w:p w14:paraId="006427B2" w14:textId="18F5F3CE" w:rsidR="00DD0700" w:rsidRPr="00D66980" w:rsidRDefault="00892F58" w:rsidP="00892F58">
            <w:pPr>
              <w:jc w:val="center"/>
              <w:rPr>
                <w:rFonts w:eastAsia="Times New Roman" w:cs="Arial"/>
              </w:rPr>
            </w:pPr>
            <w:r>
              <w:rPr>
                <w:rFonts w:cs="Arial"/>
              </w:rPr>
              <w:t>Provides a simple and streamlined experience for clients and other interested parties to post, view, and provide quotes for client submitted work orders and project proposals.</w:t>
            </w:r>
          </w:p>
        </w:tc>
      </w:tr>
      <w:tr w:rsidR="00DD0700" w:rsidRPr="00D66980" w14:paraId="3DC3CD21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2A1629DB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Unlike</w:t>
            </w:r>
          </w:p>
        </w:tc>
        <w:tc>
          <w:tcPr>
            <w:tcW w:w="6349" w:type="dxa"/>
          </w:tcPr>
          <w:p w14:paraId="2F507C78" w14:textId="1003C167" w:rsidR="00DD0700" w:rsidRPr="00D66980" w:rsidRDefault="000B0ED7" w:rsidP="00892F58">
            <w:pPr>
              <w:jc w:val="center"/>
              <w:rPr>
                <w:rFonts w:eastAsia="Times New Roman" w:cs="Arial"/>
              </w:rPr>
            </w:pPr>
            <w:r>
              <w:rPr>
                <w:rFonts w:cs="Arial"/>
              </w:rPr>
              <w:t xml:space="preserve">The current method of </w:t>
            </w:r>
            <w:r w:rsidR="00892F58">
              <w:rPr>
                <w:rFonts w:cs="Arial"/>
              </w:rPr>
              <w:t xml:space="preserve">visiting </w:t>
            </w:r>
            <w:r w:rsidR="00892F58" w:rsidRPr="00892F58">
              <w:rPr>
                <w:rFonts w:cs="Arial"/>
              </w:rPr>
              <w:t>a</w:t>
            </w:r>
            <w:r w:rsidR="00892F58">
              <w:rPr>
                <w:rFonts w:cs="Arial"/>
              </w:rPr>
              <w:t>rchitect</w:t>
            </w:r>
            <w:r w:rsidR="00892F58" w:rsidRPr="00892F58">
              <w:rPr>
                <w:rFonts w:cs="Arial"/>
              </w:rPr>
              <w:t>ural</w:t>
            </w:r>
            <w:r w:rsidR="00892F58">
              <w:rPr>
                <w:rFonts w:cs="Arial"/>
              </w:rPr>
              <w:t xml:space="preserve"> companies and presenting project proposals and an individual, time-consuming- basis.</w:t>
            </w:r>
          </w:p>
        </w:tc>
      </w:tr>
      <w:tr w:rsidR="00DD0700" w:rsidRPr="00D66980" w14:paraId="17D373D2" w14:textId="77777777" w:rsidTr="00996075">
        <w:trPr>
          <w:cantSplit/>
          <w:trHeight w:val="253"/>
        </w:trPr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1BA1340C" w14:textId="77777777" w:rsidR="00DD0700" w:rsidRPr="00D66980" w:rsidRDefault="00DD0700" w:rsidP="000B0ED7">
            <w:pPr>
              <w:spacing w:before="100" w:beforeAutospacing="1" w:after="100" w:afterAutospacing="1" w:line="360" w:lineRule="auto"/>
              <w:jc w:val="center"/>
              <w:rPr>
                <w:rFonts w:cs="Arial"/>
              </w:rPr>
            </w:pPr>
            <w:r w:rsidRPr="00D66980">
              <w:rPr>
                <w:rFonts w:cs="Arial"/>
              </w:rPr>
              <w:t>Our product</w:t>
            </w:r>
          </w:p>
        </w:tc>
        <w:tc>
          <w:tcPr>
            <w:tcW w:w="6349" w:type="dxa"/>
          </w:tcPr>
          <w:p w14:paraId="125667A9" w14:textId="35EDDD22" w:rsidR="00DD0700" w:rsidRPr="00D66980" w:rsidRDefault="00892F58" w:rsidP="005870DE">
            <w:pPr>
              <w:keepNext/>
              <w:rPr>
                <w:rFonts w:eastAsia="Times New Roman" w:cs="Arial"/>
              </w:rPr>
            </w:pPr>
            <w:r>
              <w:rPr>
                <w:rFonts w:cs="Arial"/>
              </w:rPr>
              <w:t xml:space="preserve">Provides a simpler and more time efficient way of </w:t>
            </w:r>
          </w:p>
        </w:tc>
      </w:tr>
    </w:tbl>
    <w:p w14:paraId="260F0653" w14:textId="77777777" w:rsidR="005870DE" w:rsidRPr="00D66980" w:rsidRDefault="005870DE" w:rsidP="005870DE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2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Product Position Statement</w:t>
      </w:r>
    </w:p>
    <w:p w14:paraId="2972591F" w14:textId="77777777" w:rsidR="00423E42" w:rsidRPr="00D66980" w:rsidRDefault="00423E42" w:rsidP="00423E42">
      <w:pPr>
        <w:rPr>
          <w:rFonts w:ascii="Arial" w:eastAsiaTheme="majorEastAsia" w:hAnsi="Arial" w:cs="Arial"/>
          <w:sz w:val="28"/>
          <w:szCs w:val="28"/>
        </w:rPr>
      </w:pPr>
      <w:r w:rsidRPr="00D66980">
        <w:rPr>
          <w:rFonts w:ascii="Arial" w:hAnsi="Arial" w:cs="Arial"/>
        </w:rPr>
        <w:br w:type="page"/>
      </w:r>
    </w:p>
    <w:p w14:paraId="667ADE59" w14:textId="75E97589" w:rsidR="00423E42" w:rsidRDefault="00423E42" w:rsidP="005E270D">
      <w:pPr>
        <w:pStyle w:val="Heading1"/>
        <w:spacing w:after="240"/>
        <w:rPr>
          <w:rFonts w:cs="Arial"/>
        </w:rPr>
      </w:pPr>
      <w:bookmarkStart w:id="11" w:name="_Toc328745009"/>
      <w:r w:rsidRPr="00D66980">
        <w:rPr>
          <w:rFonts w:cs="Arial"/>
        </w:rPr>
        <w:lastRenderedPageBreak/>
        <w:t>Stakeholder and User Descriptions</w:t>
      </w:r>
      <w:bookmarkEnd w:id="11"/>
      <w:r w:rsidR="004431B3">
        <w:rPr>
          <w:rFonts w:cs="Arial"/>
        </w:rPr>
        <w:t xml:space="preserve"> </w:t>
      </w:r>
    </w:p>
    <w:p w14:paraId="184EFE09" w14:textId="77777777" w:rsidR="0077341B" w:rsidRPr="0077341B" w:rsidRDefault="0077341B" w:rsidP="0077341B"/>
    <w:p w14:paraId="28F4DB0A" w14:textId="140510D6" w:rsidR="007E1A11" w:rsidRPr="00795192" w:rsidRDefault="007E1A11" w:rsidP="007E1A11">
      <w:pPr>
        <w:pStyle w:val="Heading2"/>
        <w:spacing w:after="240"/>
        <w:rPr>
          <w:rFonts w:cs="Arial"/>
        </w:rPr>
      </w:pPr>
      <w:bookmarkStart w:id="12" w:name="_Toc328745010"/>
      <w:r w:rsidRPr="00D66980">
        <w:rPr>
          <w:rFonts w:cs="Arial"/>
        </w:rPr>
        <w:t>Stakeholder Summary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D12DB" w:rsidRPr="00D66980" w14:paraId="5812B676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5483E5B3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Stakeholder Name</w:t>
            </w:r>
          </w:p>
        </w:tc>
        <w:tc>
          <w:tcPr>
            <w:tcW w:w="3192" w:type="dxa"/>
          </w:tcPr>
          <w:p w14:paraId="630FE06A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Represents</w:t>
            </w:r>
          </w:p>
        </w:tc>
        <w:tc>
          <w:tcPr>
            <w:tcW w:w="3192" w:type="dxa"/>
          </w:tcPr>
          <w:p w14:paraId="73211AEC" w14:textId="77777777" w:rsidR="000D12DB" w:rsidRPr="00D66980" w:rsidRDefault="000D12DB" w:rsidP="000D12DB">
            <w:pPr>
              <w:rPr>
                <w:rFonts w:cs="Arial"/>
                <w:b w:val="0"/>
              </w:rPr>
            </w:pPr>
            <w:r w:rsidRPr="00D66980">
              <w:rPr>
                <w:rFonts w:cs="Arial"/>
                <w:b w:val="0"/>
              </w:rPr>
              <w:t>Role</w:t>
            </w:r>
          </w:p>
        </w:tc>
      </w:tr>
      <w:tr w:rsidR="000D12DB" w:rsidRPr="00D66980" w14:paraId="4507E861" w14:textId="77777777" w:rsidTr="00996075">
        <w:trPr>
          <w:cantSplit/>
        </w:trPr>
        <w:tc>
          <w:tcPr>
            <w:tcW w:w="3192" w:type="dxa"/>
          </w:tcPr>
          <w:p w14:paraId="60EEA7E7" w14:textId="78F20E2D" w:rsidR="000D12DB" w:rsidRPr="00D66980" w:rsidRDefault="00892F58" w:rsidP="00892F5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Tyler Durden</w:t>
            </w:r>
          </w:p>
        </w:tc>
        <w:tc>
          <w:tcPr>
            <w:tcW w:w="3192" w:type="dxa"/>
          </w:tcPr>
          <w:p w14:paraId="4095678E" w14:textId="60497908" w:rsidR="005E270D" w:rsidRPr="005E270D" w:rsidRDefault="005E270D" w:rsidP="00892F58">
            <w:pPr>
              <w:jc w:val="center"/>
              <w:rPr>
                <w:rFonts w:cs="Arial"/>
              </w:rPr>
            </w:pPr>
            <w:r w:rsidRPr="005E270D">
              <w:rPr>
                <w:rFonts w:cs="Arial"/>
              </w:rPr>
              <w:t xml:space="preserve">Business owner, who needs a tool for managing communication with clients, keeping track of project documents, and storing feedback from </w:t>
            </w:r>
            <w:r w:rsidR="00892F58">
              <w:rPr>
                <w:rFonts w:cs="Arial"/>
              </w:rPr>
              <w:t xml:space="preserve">clients of the </w:t>
            </w:r>
            <w:r w:rsidRPr="005E270D">
              <w:rPr>
                <w:rFonts w:cs="Arial"/>
              </w:rPr>
              <w:t>company</w:t>
            </w:r>
            <w:r w:rsidR="00892F58">
              <w:rPr>
                <w:rFonts w:cs="Arial"/>
              </w:rPr>
              <w:t>.</w:t>
            </w:r>
          </w:p>
          <w:p w14:paraId="3EAC3D5B" w14:textId="07D2E485" w:rsidR="000D12DB" w:rsidRPr="00D66980" w:rsidRDefault="000D12DB" w:rsidP="00892F58">
            <w:pPr>
              <w:jc w:val="center"/>
              <w:rPr>
                <w:rFonts w:cs="Arial"/>
              </w:rPr>
            </w:pPr>
          </w:p>
        </w:tc>
        <w:tc>
          <w:tcPr>
            <w:tcW w:w="3192" w:type="dxa"/>
          </w:tcPr>
          <w:p w14:paraId="70BAB03C" w14:textId="702440B6" w:rsidR="000D12DB" w:rsidRPr="00D66980" w:rsidRDefault="005E270D" w:rsidP="00350C80">
            <w:pPr>
              <w:jc w:val="center"/>
              <w:rPr>
                <w:rFonts w:cs="Arial"/>
              </w:rPr>
            </w:pPr>
            <w:r w:rsidRPr="005E270D">
              <w:rPr>
                <w:rFonts w:cs="Arial"/>
              </w:rPr>
              <w:t>The stakeholder prepared a list of initial requirements for the tool, which will be discussed and corrected throughout the first phase of the project. Then he will be advising the team if any changes/additions/corrections must be made.</w:t>
            </w:r>
          </w:p>
        </w:tc>
      </w:tr>
      <w:tr w:rsidR="000D12DB" w:rsidRPr="00D66980" w14:paraId="7B708405" w14:textId="77777777" w:rsidTr="00996075">
        <w:trPr>
          <w:cantSplit/>
        </w:trPr>
        <w:tc>
          <w:tcPr>
            <w:tcW w:w="3192" w:type="dxa"/>
          </w:tcPr>
          <w:p w14:paraId="5B6AB15F" w14:textId="30628D67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Developers</w:t>
            </w:r>
          </w:p>
        </w:tc>
        <w:tc>
          <w:tcPr>
            <w:tcW w:w="3192" w:type="dxa"/>
          </w:tcPr>
          <w:p w14:paraId="27236513" w14:textId="5F32AA8C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The team responsible for the developments and deployment of Ulysses.</w:t>
            </w:r>
          </w:p>
        </w:tc>
        <w:tc>
          <w:tcPr>
            <w:tcW w:w="3192" w:type="dxa"/>
          </w:tcPr>
          <w:p w14:paraId="13E96265" w14:textId="2630F6E1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Developers of the tool requested by the Primary Stakeholder.</w:t>
            </w:r>
          </w:p>
        </w:tc>
      </w:tr>
      <w:tr w:rsidR="000D12DB" w:rsidRPr="00D66980" w14:paraId="11E689A1" w14:textId="77777777" w:rsidTr="00996075">
        <w:trPr>
          <w:cantSplit/>
        </w:trPr>
        <w:tc>
          <w:tcPr>
            <w:tcW w:w="3192" w:type="dxa"/>
          </w:tcPr>
          <w:p w14:paraId="2685B106" w14:textId="06520C18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  <w:tc>
          <w:tcPr>
            <w:tcW w:w="3192" w:type="dxa"/>
          </w:tcPr>
          <w:p w14:paraId="71E4FABC" w14:textId="3817467A" w:rsidR="000D12DB" w:rsidRPr="00D669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Individuals who intend to view work orders and project proposals that have been created by clients.</w:t>
            </w:r>
          </w:p>
        </w:tc>
        <w:tc>
          <w:tcPr>
            <w:tcW w:w="3192" w:type="dxa"/>
          </w:tcPr>
          <w:p w14:paraId="7873EA0A" w14:textId="050791CB" w:rsidR="000D12DB" w:rsidRPr="00D66980" w:rsidRDefault="00350C80" w:rsidP="00350C80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Users who provide quotes for potential clients.</w:t>
            </w:r>
          </w:p>
        </w:tc>
      </w:tr>
      <w:tr w:rsidR="00350C80" w:rsidRPr="00D66980" w14:paraId="6E7CE3B2" w14:textId="77777777" w:rsidTr="00996075">
        <w:trPr>
          <w:cantSplit/>
        </w:trPr>
        <w:tc>
          <w:tcPr>
            <w:tcW w:w="3192" w:type="dxa"/>
          </w:tcPr>
          <w:p w14:paraId="3A121DB1" w14:textId="4824F953" w:rsidR="00350C80" w:rsidRDefault="00350C80" w:rsidP="00350C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  <w:tc>
          <w:tcPr>
            <w:tcW w:w="3192" w:type="dxa"/>
          </w:tcPr>
          <w:p w14:paraId="6409DFD9" w14:textId="7E3C6271" w:rsidR="00350C80" w:rsidRPr="00D66980" w:rsidRDefault="00350C80" w:rsidP="0079519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Individuals who intend to use this tool </w:t>
            </w:r>
            <w:proofErr w:type="gramStart"/>
            <w:r>
              <w:rPr>
                <w:rFonts w:cs="Arial"/>
              </w:rPr>
              <w:t>in order to</w:t>
            </w:r>
            <w:proofErr w:type="gramEnd"/>
            <w:r>
              <w:rPr>
                <w:rFonts w:cs="Arial"/>
              </w:rPr>
              <w:t xml:space="preserve"> </w:t>
            </w:r>
            <w:r w:rsidR="00795192">
              <w:rPr>
                <w:rFonts w:cs="Arial"/>
              </w:rPr>
              <w:t>receive quotes from contractors and request their services.</w:t>
            </w:r>
          </w:p>
        </w:tc>
        <w:tc>
          <w:tcPr>
            <w:tcW w:w="3192" w:type="dxa"/>
          </w:tcPr>
          <w:p w14:paraId="69DD6BC9" w14:textId="7A79CA8F" w:rsidR="00350C80" w:rsidRPr="00D66980" w:rsidRDefault="00795192" w:rsidP="0079519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Users who are interested in receiving quotes rather quickly from contractors.</w:t>
            </w:r>
          </w:p>
        </w:tc>
      </w:tr>
    </w:tbl>
    <w:p w14:paraId="543AB30A" w14:textId="65EF36D6" w:rsidR="00C45686" w:rsidRDefault="00C45686">
      <w:pPr>
        <w:pStyle w:val="Caption"/>
        <w:rPr>
          <w:rFonts w:cs="Arial"/>
        </w:rPr>
      </w:pPr>
      <w:bookmarkStart w:id="13" w:name="_Toc328745011"/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3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Stakeholder Summary</w:t>
      </w:r>
    </w:p>
    <w:p w14:paraId="25178A55" w14:textId="1322A983" w:rsidR="0077341B" w:rsidRDefault="0077341B" w:rsidP="0077341B"/>
    <w:p w14:paraId="33CDB6C5" w14:textId="77777777" w:rsidR="0077341B" w:rsidRPr="0077341B" w:rsidRDefault="0077341B" w:rsidP="0077341B"/>
    <w:p w14:paraId="15C5F3C3" w14:textId="1E1CF164" w:rsidR="00D067EF" w:rsidRPr="0077341B" w:rsidRDefault="000D12DB" w:rsidP="00D067EF">
      <w:pPr>
        <w:pStyle w:val="Heading2"/>
        <w:spacing w:after="240"/>
        <w:rPr>
          <w:rFonts w:cs="Arial"/>
        </w:rPr>
      </w:pPr>
      <w:r w:rsidRPr="00D66980">
        <w:rPr>
          <w:rFonts w:cs="Arial"/>
        </w:rPr>
        <w:t>User Summary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31DB" w:rsidRPr="00D66980" w14:paraId="7262DB46" w14:textId="77777777" w:rsidTr="0099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394" w:type="dxa"/>
          </w:tcPr>
          <w:p w14:paraId="6625370F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User Name</w:t>
            </w:r>
          </w:p>
        </w:tc>
        <w:tc>
          <w:tcPr>
            <w:tcW w:w="2394" w:type="dxa"/>
          </w:tcPr>
          <w:p w14:paraId="3CBE35A2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Description</w:t>
            </w:r>
          </w:p>
        </w:tc>
        <w:tc>
          <w:tcPr>
            <w:tcW w:w="2394" w:type="dxa"/>
          </w:tcPr>
          <w:p w14:paraId="681C5301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Responsibilities</w:t>
            </w:r>
          </w:p>
        </w:tc>
        <w:tc>
          <w:tcPr>
            <w:tcW w:w="2394" w:type="dxa"/>
          </w:tcPr>
          <w:p w14:paraId="21A92E53" w14:textId="77777777" w:rsidR="005F31DB" w:rsidRPr="00D66980" w:rsidRDefault="005F31DB" w:rsidP="005F31DB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005F31DB" w:rsidRPr="00D66980" w14:paraId="3364E9AE" w14:textId="77777777" w:rsidTr="00996075">
        <w:trPr>
          <w:cantSplit/>
        </w:trPr>
        <w:tc>
          <w:tcPr>
            <w:tcW w:w="2394" w:type="dxa"/>
          </w:tcPr>
          <w:p w14:paraId="55830450" w14:textId="47D5FD1C" w:rsidR="005F31DB" w:rsidRPr="00D66980" w:rsidRDefault="00EB43F0" w:rsidP="00EB43F0">
            <w:pPr>
              <w:jc w:val="center"/>
              <w:rPr>
                <w:rFonts w:eastAsia="Times New Roman" w:cs="Arial"/>
              </w:rPr>
            </w:pPr>
            <w:proofErr w:type="spellStart"/>
            <w:r>
              <w:t>Mirri</w:t>
            </w:r>
            <w:proofErr w:type="spellEnd"/>
            <w:r>
              <w:t xml:space="preserve"> </w:t>
            </w:r>
            <w:proofErr w:type="spellStart"/>
            <w:r>
              <w:t>MacRey</w:t>
            </w:r>
            <w:proofErr w:type="spellEnd"/>
          </w:p>
        </w:tc>
        <w:tc>
          <w:tcPr>
            <w:tcW w:w="2394" w:type="dxa"/>
          </w:tcPr>
          <w:p w14:paraId="1E4962E2" w14:textId="59E8D189" w:rsidR="005F31DB" w:rsidRPr="00D66980" w:rsidRDefault="0077341B" w:rsidP="0077341B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High frequency habitual user of the system.</w:t>
            </w:r>
          </w:p>
        </w:tc>
        <w:tc>
          <w:tcPr>
            <w:tcW w:w="2394" w:type="dxa"/>
          </w:tcPr>
          <w:p w14:paraId="00632836" w14:textId="6CEB595D" w:rsidR="0077341B" w:rsidRPr="00D66980" w:rsidRDefault="0077341B" w:rsidP="0077341B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Creates work orders, contacts contractors, uploads images.</w:t>
            </w:r>
          </w:p>
          <w:p w14:paraId="4C357A17" w14:textId="0566F692" w:rsidR="005F31DB" w:rsidRPr="00D66980" w:rsidRDefault="005F31DB" w:rsidP="005F31DB">
            <w:pPr>
              <w:rPr>
                <w:rFonts w:eastAsia="Times New Roman" w:cs="Arial"/>
              </w:rPr>
            </w:pPr>
          </w:p>
        </w:tc>
        <w:tc>
          <w:tcPr>
            <w:tcW w:w="2394" w:type="dxa"/>
          </w:tcPr>
          <w:p w14:paraId="38FA27BF" w14:textId="34492385" w:rsidR="0077341B" w:rsidRDefault="0077341B" w:rsidP="0077341B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Clients</w:t>
            </w:r>
          </w:p>
          <w:p w14:paraId="3A99A53D" w14:textId="1BD0260B" w:rsidR="005F31DB" w:rsidRPr="00D66980" w:rsidRDefault="005F31DB" w:rsidP="005F31DB">
            <w:pPr>
              <w:rPr>
                <w:rFonts w:eastAsia="Times New Roman" w:cs="Arial"/>
              </w:rPr>
            </w:pPr>
          </w:p>
        </w:tc>
      </w:tr>
      <w:tr w:rsidR="005F31DB" w:rsidRPr="00D66980" w14:paraId="6EF78984" w14:textId="77777777" w:rsidTr="00996075">
        <w:trPr>
          <w:cantSplit/>
        </w:trPr>
        <w:tc>
          <w:tcPr>
            <w:tcW w:w="2394" w:type="dxa"/>
          </w:tcPr>
          <w:p w14:paraId="41658DDB" w14:textId="7227234D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t xml:space="preserve">Isaac </w:t>
            </w:r>
            <w:proofErr w:type="spellStart"/>
            <w:r>
              <w:t>Owyn</w:t>
            </w:r>
            <w:proofErr w:type="spellEnd"/>
          </w:p>
        </w:tc>
        <w:tc>
          <w:tcPr>
            <w:tcW w:w="2394" w:type="dxa"/>
          </w:tcPr>
          <w:p w14:paraId="6FFFD5A2" w14:textId="38A6F1C1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Local contractor interested in small projects.</w:t>
            </w:r>
          </w:p>
        </w:tc>
        <w:tc>
          <w:tcPr>
            <w:tcW w:w="2394" w:type="dxa"/>
          </w:tcPr>
          <w:p w14:paraId="44B3A834" w14:textId="3C5AE098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Views client created workorders, provides quotes, contacts clients.</w:t>
            </w:r>
          </w:p>
        </w:tc>
        <w:tc>
          <w:tcPr>
            <w:tcW w:w="2394" w:type="dxa"/>
          </w:tcPr>
          <w:p w14:paraId="3B48B293" w14:textId="0D3DD966" w:rsidR="005F31DB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</w:tr>
    </w:tbl>
    <w:p w14:paraId="5A1B951E" w14:textId="77777777" w:rsidR="00B673A7" w:rsidRPr="00D66980" w:rsidRDefault="00C45686" w:rsidP="00C45686">
      <w:pPr>
        <w:pStyle w:val="Caption"/>
        <w:rPr>
          <w:rFonts w:cs="Arial"/>
        </w:rPr>
      </w:pPr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4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User Summary</w:t>
      </w:r>
    </w:p>
    <w:p w14:paraId="6F34752A" w14:textId="77777777" w:rsidR="00B673A7" w:rsidRPr="00D66980" w:rsidRDefault="00B673A7">
      <w:pPr>
        <w:rPr>
          <w:rFonts w:ascii="Arial" w:hAnsi="Arial" w:cs="Arial"/>
        </w:rPr>
      </w:pPr>
      <w:r w:rsidRPr="00D66980">
        <w:rPr>
          <w:rFonts w:ascii="Arial" w:hAnsi="Arial" w:cs="Arial"/>
        </w:rPr>
        <w:br w:type="page"/>
      </w:r>
    </w:p>
    <w:p w14:paraId="4A7FC138" w14:textId="77777777" w:rsidR="005F31DB" w:rsidRPr="00D66980" w:rsidRDefault="006F41C1" w:rsidP="008847DF">
      <w:pPr>
        <w:pStyle w:val="Heading1"/>
        <w:spacing w:after="240"/>
        <w:rPr>
          <w:rFonts w:cs="Arial"/>
        </w:rPr>
      </w:pPr>
      <w:bookmarkStart w:id="14" w:name="_Toc328745012"/>
      <w:r w:rsidRPr="00D66980">
        <w:rPr>
          <w:rFonts w:cs="Arial"/>
        </w:rPr>
        <w:lastRenderedPageBreak/>
        <w:t>Stakeholder Requirements</w:t>
      </w:r>
      <w:bookmarkEnd w:id="14"/>
    </w:p>
    <w:p w14:paraId="22247004" w14:textId="08C80D5E" w:rsidR="00913AF9" w:rsidRPr="00D66980" w:rsidRDefault="00913AF9" w:rsidP="00913A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4DA" w:rsidRPr="00D66980" w14:paraId="38BF6985" w14:textId="77777777" w:rsidTr="002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6AEA07CB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3192" w:type="dxa"/>
          </w:tcPr>
          <w:p w14:paraId="2F39D562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Requirement</w:t>
            </w:r>
          </w:p>
        </w:tc>
        <w:tc>
          <w:tcPr>
            <w:tcW w:w="3192" w:type="dxa"/>
          </w:tcPr>
          <w:p w14:paraId="58BBD3F6" w14:textId="77777777" w:rsidR="009864DA" w:rsidRPr="00D66980" w:rsidRDefault="009864DA" w:rsidP="006F41C1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</w:t>
            </w:r>
          </w:p>
        </w:tc>
      </w:tr>
      <w:tr w:rsidR="009864DA" w:rsidRPr="00D66980" w14:paraId="357693B0" w14:textId="77777777" w:rsidTr="002D62FA">
        <w:trPr>
          <w:cantSplit/>
        </w:trPr>
        <w:tc>
          <w:tcPr>
            <w:tcW w:w="3192" w:type="dxa"/>
          </w:tcPr>
          <w:p w14:paraId="223FF566" w14:textId="74A84D62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SR01</w:t>
            </w:r>
          </w:p>
        </w:tc>
        <w:tc>
          <w:tcPr>
            <w:tcW w:w="3192" w:type="dxa"/>
          </w:tcPr>
          <w:p w14:paraId="0AB61AFB" w14:textId="13828750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 functional application</w:t>
            </w:r>
          </w:p>
        </w:tc>
        <w:tc>
          <w:tcPr>
            <w:tcW w:w="3192" w:type="dxa"/>
          </w:tcPr>
          <w:p w14:paraId="0735C942" w14:textId="39FBE292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Tyler Durden</w:t>
            </w:r>
          </w:p>
        </w:tc>
      </w:tr>
      <w:tr w:rsidR="009864DA" w:rsidRPr="00D66980" w14:paraId="201A474E" w14:textId="77777777" w:rsidTr="002D62FA">
        <w:trPr>
          <w:cantSplit/>
        </w:trPr>
        <w:tc>
          <w:tcPr>
            <w:tcW w:w="3192" w:type="dxa"/>
          </w:tcPr>
          <w:p w14:paraId="210C8EF2" w14:textId="3C27987E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SR02</w:t>
            </w:r>
          </w:p>
        </w:tc>
        <w:tc>
          <w:tcPr>
            <w:tcW w:w="3192" w:type="dxa"/>
          </w:tcPr>
          <w:p w14:paraId="79D4A2BE" w14:textId="4021C2B8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Creation of work orders</w:t>
            </w:r>
          </w:p>
        </w:tc>
        <w:tc>
          <w:tcPr>
            <w:tcW w:w="3192" w:type="dxa"/>
          </w:tcPr>
          <w:p w14:paraId="6D744224" w14:textId="02846196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</w:tr>
      <w:tr w:rsidR="009864DA" w:rsidRPr="00D66980" w14:paraId="79712A9A" w14:textId="77777777" w:rsidTr="002D62FA">
        <w:trPr>
          <w:cantSplit/>
        </w:trPr>
        <w:tc>
          <w:tcPr>
            <w:tcW w:w="3192" w:type="dxa"/>
          </w:tcPr>
          <w:p w14:paraId="2B2E484A" w14:textId="060B8EBF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SR03</w:t>
            </w:r>
          </w:p>
        </w:tc>
        <w:tc>
          <w:tcPr>
            <w:tcW w:w="3192" w:type="dxa"/>
          </w:tcPr>
          <w:p w14:paraId="29980744" w14:textId="38836DD6" w:rsidR="009864DA" w:rsidRPr="00D66980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Viewing work orders</w:t>
            </w:r>
          </w:p>
        </w:tc>
        <w:tc>
          <w:tcPr>
            <w:tcW w:w="3192" w:type="dxa"/>
          </w:tcPr>
          <w:p w14:paraId="485B8103" w14:textId="735B1881" w:rsidR="009864DA" w:rsidRPr="00D66980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</w:tr>
      <w:tr w:rsidR="0077341B" w:rsidRPr="00D66980" w14:paraId="4476A163" w14:textId="77777777" w:rsidTr="002D62FA">
        <w:trPr>
          <w:cantSplit/>
        </w:trPr>
        <w:tc>
          <w:tcPr>
            <w:tcW w:w="3192" w:type="dxa"/>
          </w:tcPr>
          <w:p w14:paraId="295E3E00" w14:textId="4479D68F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SR04</w:t>
            </w:r>
          </w:p>
        </w:tc>
        <w:tc>
          <w:tcPr>
            <w:tcW w:w="3192" w:type="dxa"/>
          </w:tcPr>
          <w:p w14:paraId="1F7D4085" w14:textId="4046DC7D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Receiving quotes</w:t>
            </w:r>
          </w:p>
        </w:tc>
        <w:tc>
          <w:tcPr>
            <w:tcW w:w="3192" w:type="dxa"/>
          </w:tcPr>
          <w:p w14:paraId="232102D6" w14:textId="2FB2FD87" w:rsidR="0077341B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Clients</w:t>
            </w:r>
          </w:p>
        </w:tc>
      </w:tr>
      <w:tr w:rsidR="0077341B" w:rsidRPr="00D66980" w14:paraId="0F47E65F" w14:textId="77777777" w:rsidTr="002D62FA">
        <w:trPr>
          <w:cantSplit/>
        </w:trPr>
        <w:tc>
          <w:tcPr>
            <w:tcW w:w="3192" w:type="dxa"/>
          </w:tcPr>
          <w:p w14:paraId="43C153AE" w14:textId="7DFBBC55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</w:t>
            </w:r>
            <w:r>
              <w:rPr>
                <w:rFonts w:cs="Arial"/>
              </w:rPr>
              <w:t>5</w:t>
            </w:r>
          </w:p>
        </w:tc>
        <w:tc>
          <w:tcPr>
            <w:tcW w:w="3192" w:type="dxa"/>
          </w:tcPr>
          <w:p w14:paraId="6AB42030" w14:textId="095E4F86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Issuing quotes</w:t>
            </w:r>
          </w:p>
        </w:tc>
        <w:tc>
          <w:tcPr>
            <w:tcW w:w="3192" w:type="dxa"/>
          </w:tcPr>
          <w:p w14:paraId="1B43B372" w14:textId="7E971565" w:rsidR="0077341B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Contractors</w:t>
            </w:r>
          </w:p>
        </w:tc>
      </w:tr>
      <w:tr w:rsidR="0077341B" w:rsidRPr="00D66980" w14:paraId="305A3C0B" w14:textId="77777777" w:rsidTr="002D62FA">
        <w:trPr>
          <w:cantSplit/>
        </w:trPr>
        <w:tc>
          <w:tcPr>
            <w:tcW w:w="3192" w:type="dxa"/>
          </w:tcPr>
          <w:p w14:paraId="1196268A" w14:textId="7A34E264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SR06</w:t>
            </w:r>
          </w:p>
        </w:tc>
        <w:tc>
          <w:tcPr>
            <w:tcW w:w="3192" w:type="dxa"/>
          </w:tcPr>
          <w:p w14:paraId="48514304" w14:textId="25F9577B" w:rsidR="0077341B" w:rsidRDefault="0077341B" w:rsidP="007734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 functional Database</w:t>
            </w:r>
          </w:p>
        </w:tc>
        <w:tc>
          <w:tcPr>
            <w:tcW w:w="3192" w:type="dxa"/>
          </w:tcPr>
          <w:p w14:paraId="7084C3D8" w14:textId="556437C6" w:rsidR="0077341B" w:rsidRDefault="0077341B" w:rsidP="0077341B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All Applicable</w:t>
            </w:r>
          </w:p>
        </w:tc>
      </w:tr>
    </w:tbl>
    <w:p w14:paraId="057C3FF9" w14:textId="77777777" w:rsidR="00C45686" w:rsidRPr="00D66980" w:rsidRDefault="00C45686">
      <w:pPr>
        <w:pStyle w:val="Caption"/>
        <w:rPr>
          <w:rFonts w:cs="Arial"/>
        </w:rPr>
      </w:pPr>
      <w:bookmarkStart w:id="15" w:name="_Toc328745013"/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5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Stakeholder Requirements</w:t>
      </w:r>
    </w:p>
    <w:p w14:paraId="0AAEE7D6" w14:textId="77777777" w:rsidR="006F41C1" w:rsidRPr="00D66980" w:rsidRDefault="009864DA" w:rsidP="008847DF">
      <w:pPr>
        <w:pStyle w:val="Heading1"/>
        <w:spacing w:after="240"/>
        <w:rPr>
          <w:rFonts w:cs="Arial"/>
        </w:rPr>
      </w:pPr>
      <w:r w:rsidRPr="00D66980">
        <w:rPr>
          <w:rFonts w:cs="Arial"/>
        </w:rPr>
        <w:t>System Features</w:t>
      </w:r>
      <w:bookmarkEnd w:id="15"/>
    </w:p>
    <w:p w14:paraId="7300AEF1" w14:textId="0ABEB462" w:rsidR="00913AF9" w:rsidRPr="00D66980" w:rsidRDefault="00913AF9" w:rsidP="00913A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4DA" w:rsidRPr="00D66980" w14:paraId="2B65B0E8" w14:textId="77777777" w:rsidTr="002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192" w:type="dxa"/>
          </w:tcPr>
          <w:p w14:paraId="7C444836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ID</w:t>
            </w:r>
          </w:p>
        </w:tc>
        <w:tc>
          <w:tcPr>
            <w:tcW w:w="3192" w:type="dxa"/>
          </w:tcPr>
          <w:p w14:paraId="629338C6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Feature</w:t>
            </w:r>
          </w:p>
        </w:tc>
        <w:tc>
          <w:tcPr>
            <w:tcW w:w="3192" w:type="dxa"/>
          </w:tcPr>
          <w:p w14:paraId="44F5F931" w14:textId="77777777" w:rsidR="009864DA" w:rsidRPr="00D66980" w:rsidRDefault="009864DA" w:rsidP="009864DA">
            <w:pPr>
              <w:rPr>
                <w:rFonts w:cs="Arial"/>
              </w:rPr>
            </w:pPr>
            <w:r w:rsidRPr="00D66980">
              <w:rPr>
                <w:rFonts w:cs="Arial"/>
              </w:rPr>
              <w:t>Stakeholder Requirement ID</w:t>
            </w:r>
          </w:p>
        </w:tc>
      </w:tr>
      <w:tr w:rsidR="009864DA" w:rsidRPr="00D66980" w14:paraId="06F657E3" w14:textId="77777777" w:rsidTr="002D62FA">
        <w:trPr>
          <w:cantSplit/>
        </w:trPr>
        <w:tc>
          <w:tcPr>
            <w:tcW w:w="3192" w:type="dxa"/>
          </w:tcPr>
          <w:p w14:paraId="77408187" w14:textId="5B66ECC5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SF01</w:t>
            </w:r>
          </w:p>
        </w:tc>
        <w:tc>
          <w:tcPr>
            <w:tcW w:w="3192" w:type="dxa"/>
          </w:tcPr>
          <w:p w14:paraId="00B622AA" w14:textId="283AB1E4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order creation that includes picture uploads will provide more detail regarding the work that is requested</w:t>
            </w:r>
          </w:p>
        </w:tc>
        <w:tc>
          <w:tcPr>
            <w:tcW w:w="3192" w:type="dxa"/>
          </w:tcPr>
          <w:p w14:paraId="665C88BB" w14:textId="33EFB108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SR02</w:t>
            </w:r>
          </w:p>
        </w:tc>
      </w:tr>
      <w:tr w:rsidR="009864DA" w:rsidRPr="00D66980" w14:paraId="5BB660B4" w14:textId="77777777" w:rsidTr="002D62FA">
        <w:trPr>
          <w:cantSplit/>
        </w:trPr>
        <w:tc>
          <w:tcPr>
            <w:tcW w:w="3192" w:type="dxa"/>
          </w:tcPr>
          <w:p w14:paraId="33965843" w14:textId="0E372C65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SF02</w:t>
            </w:r>
          </w:p>
        </w:tc>
        <w:tc>
          <w:tcPr>
            <w:tcW w:w="3192" w:type="dxa"/>
          </w:tcPr>
          <w:p w14:paraId="29C4D00B" w14:textId="546E9D3F" w:rsidR="009864DA" w:rsidRPr="00D66980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Data retrieval encompassing the posted work orders that are available.</w:t>
            </w:r>
          </w:p>
        </w:tc>
        <w:tc>
          <w:tcPr>
            <w:tcW w:w="3192" w:type="dxa"/>
          </w:tcPr>
          <w:p w14:paraId="397321D4" w14:textId="77777777" w:rsidR="009864DA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SR03</w:t>
            </w:r>
          </w:p>
          <w:p w14:paraId="7E6DF755" w14:textId="78C22FD0" w:rsidR="009315B2" w:rsidRPr="00D66980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SR06</w:t>
            </w:r>
          </w:p>
        </w:tc>
      </w:tr>
      <w:tr w:rsidR="009315B2" w:rsidRPr="00D66980" w14:paraId="37951B55" w14:textId="77777777" w:rsidTr="002D62FA">
        <w:trPr>
          <w:cantSplit/>
        </w:trPr>
        <w:tc>
          <w:tcPr>
            <w:tcW w:w="3192" w:type="dxa"/>
          </w:tcPr>
          <w:p w14:paraId="0E1812FB" w14:textId="010971AC" w:rsidR="009315B2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SF03</w:t>
            </w:r>
          </w:p>
        </w:tc>
        <w:tc>
          <w:tcPr>
            <w:tcW w:w="3192" w:type="dxa"/>
          </w:tcPr>
          <w:p w14:paraId="4C9CDA22" w14:textId="1F63E202" w:rsidR="009315B2" w:rsidRDefault="009315B2" w:rsidP="009315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Communication channel that can be utilized to facilitate dialogue between clients and contractors.</w:t>
            </w:r>
          </w:p>
        </w:tc>
        <w:tc>
          <w:tcPr>
            <w:tcW w:w="3192" w:type="dxa"/>
          </w:tcPr>
          <w:p w14:paraId="0E5BD7CC" w14:textId="77777777" w:rsidR="009315B2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SR04</w:t>
            </w:r>
          </w:p>
          <w:p w14:paraId="386937F9" w14:textId="74727137" w:rsidR="009315B2" w:rsidRDefault="009315B2" w:rsidP="009315B2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SR05</w:t>
            </w:r>
          </w:p>
        </w:tc>
      </w:tr>
    </w:tbl>
    <w:p w14:paraId="7EA8B7B9" w14:textId="77777777" w:rsidR="00C45686" w:rsidRPr="00D66980" w:rsidRDefault="00C45686">
      <w:pPr>
        <w:pStyle w:val="Caption"/>
        <w:rPr>
          <w:rFonts w:cs="Arial"/>
        </w:rPr>
      </w:pPr>
      <w:bookmarkStart w:id="16" w:name="_Toc328745014"/>
      <w:r w:rsidRPr="00D66980">
        <w:rPr>
          <w:rFonts w:cs="Arial"/>
        </w:rPr>
        <w:t xml:space="preserve">Table </w:t>
      </w:r>
      <w:r w:rsidR="002576D7" w:rsidRPr="00D66980">
        <w:rPr>
          <w:rFonts w:cs="Arial"/>
        </w:rPr>
        <w:fldChar w:fldCharType="begin"/>
      </w:r>
      <w:r w:rsidR="00581B56" w:rsidRPr="00D66980">
        <w:rPr>
          <w:rFonts w:cs="Arial"/>
        </w:rPr>
        <w:instrText xml:space="preserve"> SEQ Table \* ARABIC </w:instrText>
      </w:r>
      <w:r w:rsidR="002576D7" w:rsidRPr="00D66980">
        <w:rPr>
          <w:rFonts w:cs="Arial"/>
        </w:rPr>
        <w:fldChar w:fldCharType="separate"/>
      </w:r>
      <w:r w:rsidR="00743DA8">
        <w:rPr>
          <w:rFonts w:cs="Arial"/>
          <w:noProof/>
        </w:rPr>
        <w:t>6</w:t>
      </w:r>
      <w:r w:rsidR="002576D7" w:rsidRPr="00D66980">
        <w:rPr>
          <w:rFonts w:cs="Arial"/>
        </w:rPr>
        <w:fldChar w:fldCharType="end"/>
      </w:r>
      <w:r w:rsidRPr="00D66980">
        <w:rPr>
          <w:rFonts w:cs="Arial"/>
        </w:rPr>
        <w:t xml:space="preserve"> System Features</w:t>
      </w:r>
    </w:p>
    <w:p w14:paraId="299D2859" w14:textId="77777777" w:rsidR="009864DA" w:rsidRPr="00D66980" w:rsidRDefault="00F70B72" w:rsidP="00F355BA">
      <w:pPr>
        <w:pStyle w:val="Heading1"/>
        <w:spacing w:after="240"/>
        <w:rPr>
          <w:rFonts w:cs="Arial"/>
        </w:rPr>
      </w:pPr>
      <w:r w:rsidRPr="00D66980">
        <w:rPr>
          <w:rFonts w:cs="Arial"/>
        </w:rPr>
        <w:t>Assumptions</w:t>
      </w:r>
      <w:bookmarkEnd w:id="16"/>
    </w:p>
    <w:p w14:paraId="11A4A67C" w14:textId="511AB9E4" w:rsidR="00B4554F" w:rsidRPr="00B4554F" w:rsidRDefault="00B4554F" w:rsidP="00B4554F">
      <w:pPr>
        <w:pStyle w:val="ListParagraph"/>
        <w:numPr>
          <w:ilvl w:val="0"/>
          <w:numId w:val="3"/>
        </w:numPr>
      </w:pPr>
      <w:bookmarkStart w:id="17" w:name="_Toc328745015"/>
      <w:r w:rsidRPr="00B4554F">
        <w:t xml:space="preserve">Involvement of Tyler Durden will likely be infrequent due to his </w:t>
      </w:r>
      <w:proofErr w:type="gramStart"/>
      <w:r w:rsidRPr="00B4554F">
        <w:t>work related</w:t>
      </w:r>
      <w:proofErr w:type="gramEnd"/>
      <w:r w:rsidRPr="00B4554F">
        <w:t xml:space="preserve"> responsibilities.</w:t>
      </w:r>
    </w:p>
    <w:p w14:paraId="095A32B4" w14:textId="61EE7A9B" w:rsidR="00B4554F" w:rsidRDefault="00B4554F" w:rsidP="00B4554F">
      <w:pPr>
        <w:pStyle w:val="ListParagraph"/>
        <w:numPr>
          <w:ilvl w:val="0"/>
          <w:numId w:val="3"/>
        </w:numPr>
      </w:pPr>
      <w:r>
        <w:t>Time dedicated to the project will not be consistent from week to week due to exterior academic factors.</w:t>
      </w:r>
    </w:p>
    <w:p w14:paraId="0C2F3987" w14:textId="34DD42CC" w:rsidR="00B4554F" w:rsidRDefault="00B4554F" w:rsidP="00B4554F">
      <w:pPr>
        <w:pStyle w:val="ListParagraph"/>
        <w:numPr>
          <w:ilvl w:val="0"/>
          <w:numId w:val="3"/>
        </w:numPr>
      </w:pPr>
      <w:r>
        <w:t xml:space="preserve">Acquiring a domain for our online application and data base will have </w:t>
      </w:r>
      <w:r w:rsidR="00E87F6D">
        <w:t>monthly upkeep costs.</w:t>
      </w:r>
    </w:p>
    <w:p w14:paraId="27586114" w14:textId="4AB13A11" w:rsidR="00E87F6D" w:rsidRPr="00B4554F" w:rsidRDefault="00E87F6D" w:rsidP="00B4554F">
      <w:pPr>
        <w:pStyle w:val="ListParagraph"/>
        <w:numPr>
          <w:ilvl w:val="0"/>
          <w:numId w:val="3"/>
        </w:numPr>
      </w:pPr>
      <w:r>
        <w:t>Different time tables will disrupt group member attendance of regular meetings.</w:t>
      </w:r>
    </w:p>
    <w:p w14:paraId="5F085FA9" w14:textId="0341E2C1" w:rsidR="00F70B72" w:rsidRPr="00D66980" w:rsidRDefault="00F70B72" w:rsidP="00F355BA">
      <w:pPr>
        <w:pStyle w:val="Heading1"/>
        <w:spacing w:after="240"/>
        <w:rPr>
          <w:rFonts w:cs="Arial"/>
        </w:rPr>
      </w:pPr>
      <w:r w:rsidRPr="00D66980">
        <w:rPr>
          <w:rFonts w:cs="Arial"/>
        </w:rPr>
        <w:t>Constraints</w:t>
      </w:r>
      <w:bookmarkEnd w:id="17"/>
    </w:p>
    <w:p w14:paraId="5F4AACC9" w14:textId="0C0D704D" w:rsidR="00F70B72" w:rsidRPr="00E87F6D" w:rsidRDefault="00E87F6D" w:rsidP="00E87F6D">
      <w:pPr>
        <w:pStyle w:val="ListParagraph"/>
        <w:numPr>
          <w:ilvl w:val="0"/>
          <w:numId w:val="3"/>
        </w:numPr>
      </w:pPr>
      <w:r w:rsidRPr="00E87F6D">
        <w:t>A dedicated external online service needed to host the online application and the data base</w:t>
      </w:r>
      <w:r>
        <w:t>.</w:t>
      </w:r>
      <w:bookmarkStart w:id="18" w:name="_GoBack"/>
      <w:bookmarkEnd w:id="18"/>
    </w:p>
    <w:sectPr w:rsidR="00F70B72" w:rsidRPr="00E87F6D" w:rsidSect="00807C3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3B112" w14:textId="77777777" w:rsidR="00194440" w:rsidRDefault="00194440" w:rsidP="00E46382">
      <w:pPr>
        <w:spacing w:after="0" w:line="240" w:lineRule="auto"/>
      </w:pPr>
      <w:r>
        <w:separator/>
      </w:r>
    </w:p>
  </w:endnote>
  <w:endnote w:type="continuationSeparator" w:id="0">
    <w:p w14:paraId="1FC6268D" w14:textId="77777777" w:rsidR="00194440" w:rsidRDefault="00194440" w:rsidP="00E4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B3F5A" w14:textId="77777777" w:rsidR="00996075" w:rsidRDefault="009F02CA" w:rsidP="003C0372">
    <w:pPr>
      <w:pStyle w:val="Footer"/>
    </w:pPr>
    <w:r>
      <w:t>File Name</w:t>
    </w:r>
    <w:r w:rsidR="00996075">
      <w:tab/>
    </w:r>
    <w:r w:rsidR="00996075">
      <w:tab/>
      <w:t xml:space="preserve">Page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PAGE </w:instrText>
    </w:r>
    <w:r w:rsidR="002576D7">
      <w:rPr>
        <w:b/>
        <w:sz w:val="24"/>
        <w:szCs w:val="24"/>
      </w:rPr>
      <w:fldChar w:fldCharType="separate"/>
    </w:r>
    <w:r w:rsidR="00B15F9A">
      <w:rPr>
        <w:b/>
        <w:noProof/>
      </w:rPr>
      <w:t>3</w:t>
    </w:r>
    <w:r w:rsidR="002576D7">
      <w:rPr>
        <w:b/>
        <w:sz w:val="24"/>
        <w:szCs w:val="24"/>
      </w:rPr>
      <w:fldChar w:fldCharType="end"/>
    </w:r>
    <w:r w:rsidR="00996075">
      <w:t xml:space="preserve"> of </w:t>
    </w:r>
    <w:r w:rsidR="002576D7">
      <w:rPr>
        <w:b/>
        <w:sz w:val="24"/>
        <w:szCs w:val="24"/>
      </w:rPr>
      <w:fldChar w:fldCharType="begin"/>
    </w:r>
    <w:r w:rsidR="00996075">
      <w:rPr>
        <w:b/>
      </w:rPr>
      <w:instrText xml:space="preserve"> NUMPAGES  </w:instrText>
    </w:r>
    <w:r w:rsidR="002576D7">
      <w:rPr>
        <w:b/>
        <w:sz w:val="24"/>
        <w:szCs w:val="24"/>
      </w:rPr>
      <w:fldChar w:fldCharType="separate"/>
    </w:r>
    <w:r w:rsidR="00B15F9A">
      <w:rPr>
        <w:b/>
        <w:noProof/>
      </w:rPr>
      <w:t>8</w:t>
    </w:r>
    <w:r w:rsidR="002576D7">
      <w:rPr>
        <w:b/>
        <w:sz w:val="24"/>
        <w:szCs w:val="24"/>
      </w:rPr>
      <w:fldChar w:fldCharType="end"/>
    </w:r>
  </w:p>
  <w:p w14:paraId="557A16C4" w14:textId="77777777" w:rsidR="00996075" w:rsidRDefault="0099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3AD99" w14:textId="77777777" w:rsidR="00194440" w:rsidRDefault="00194440" w:rsidP="00E46382">
      <w:pPr>
        <w:spacing w:after="0" w:line="240" w:lineRule="auto"/>
      </w:pPr>
      <w:r>
        <w:separator/>
      </w:r>
    </w:p>
  </w:footnote>
  <w:footnote w:type="continuationSeparator" w:id="0">
    <w:p w14:paraId="7040CCE0" w14:textId="77777777" w:rsidR="00194440" w:rsidRDefault="00194440" w:rsidP="00E4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b/>
        <w:caps/>
        <w:sz w:val="36"/>
      </w:rPr>
      <w:alias w:val="Company"/>
      <w:id w:val="6758997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03A59029" w14:textId="77777777" w:rsidR="00996075" w:rsidRDefault="009F02CA" w:rsidP="00590C2F">
        <w:pPr>
          <w:pStyle w:val="Header"/>
          <w:pBdr>
            <w:top w:val="single" w:sz="4" w:space="16" w:color="auto"/>
            <w:bottom w:val="single" w:sz="4" w:space="1" w:color="auto"/>
          </w:pBdr>
          <w:spacing w:before="240" w:after="240" w:line="480" w:lineRule="auto"/>
          <w:jc w:val="right"/>
          <w:rPr>
            <w:rFonts w:ascii="Arial" w:eastAsiaTheme="majorEastAsia" w:hAnsi="Arial" w:cs="Arial"/>
            <w:b/>
            <w:caps/>
            <w:sz w:val="36"/>
          </w:rPr>
        </w:pPr>
        <w:r>
          <w:rPr>
            <w:rFonts w:ascii="Arial" w:eastAsiaTheme="majorEastAsia" w:hAnsi="Arial" w:cs="Arial"/>
            <w:b/>
            <w:caps/>
            <w:sz w:val="36"/>
          </w:rPr>
          <w:t>Company name</w:t>
        </w:r>
      </w:p>
    </w:sdtContent>
  </w:sdt>
  <w:p w14:paraId="0198277A" w14:textId="77777777" w:rsidR="00996075" w:rsidRPr="00590C2F" w:rsidRDefault="00996075" w:rsidP="00590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5D8F" w14:textId="577244A3" w:rsidR="00350C80" w:rsidRPr="00FB2770" w:rsidRDefault="00744B9D" w:rsidP="00E46382">
    <w:pPr>
      <w:pStyle w:val="Header"/>
      <w:tabs>
        <w:tab w:val="left" w:pos="2580"/>
        <w:tab w:val="left" w:pos="2985"/>
      </w:tabs>
      <w:spacing w:after="120" w:line="276" w:lineRule="auto"/>
      <w:rPr>
        <w:rFonts w:ascii="Arial" w:hAnsi="Arial" w:cs="Arial"/>
        <w:lang w:val="en-GB"/>
      </w:rPr>
    </w:pPr>
    <w:r>
      <w:rPr>
        <w:rFonts w:ascii="Arial" w:hAnsi="Arial" w:cs="Arial"/>
        <w:lang w:val="en-GB"/>
      </w:rPr>
      <w:fldChar w:fldCharType="begin"/>
    </w:r>
    <w:r>
      <w:rPr>
        <w:rFonts w:ascii="Arial" w:hAnsi="Arial" w:cs="Arial"/>
        <w:lang w:val="en-GB"/>
      </w:rPr>
      <w:instrText xml:space="preserve"> TITLE   \* MERGEFORMAT </w:instrText>
    </w:r>
    <w:r>
      <w:rPr>
        <w:rFonts w:ascii="Arial" w:hAnsi="Arial" w:cs="Arial"/>
        <w:lang w:val="en-GB"/>
      </w:rPr>
      <w:fldChar w:fldCharType="separate"/>
    </w:r>
    <w:r w:rsidR="00743DA8" w:rsidRPr="00743DA8">
      <w:rPr>
        <w:rFonts w:ascii="Arial" w:hAnsi="Arial" w:cs="Arial"/>
        <w:lang w:val="en-GB"/>
      </w:rPr>
      <w:t>Project Name</w:t>
    </w:r>
    <w:r>
      <w:rPr>
        <w:rFonts w:ascii="Arial" w:hAnsi="Arial" w:cs="Arial"/>
        <w:lang w:val="en-GB"/>
      </w:rPr>
      <w:fldChar w:fldCharType="end"/>
    </w:r>
    <w:r w:rsidR="009F02CA">
      <w:tab/>
    </w:r>
    <w:r w:rsidR="009F02CA">
      <w:tab/>
    </w:r>
    <w:r w:rsidR="009F02CA">
      <w:tab/>
    </w:r>
    <w:r w:rsidR="00996075" w:rsidRPr="00FB2770">
      <w:rPr>
        <w:rFonts w:ascii="Arial" w:hAnsi="Arial" w:cs="Arial"/>
        <w:lang w:val="en-GB"/>
      </w:rPr>
      <w:tab/>
    </w:r>
    <w:r w:rsidR="00996075">
      <w:rPr>
        <w:rFonts w:ascii="Arial" w:hAnsi="Arial" w:cs="Arial"/>
        <w:lang w:val="en-GB"/>
      </w:rPr>
      <w:t xml:space="preserve">Version </w:t>
    </w:r>
    <w:r w:rsidR="00350C80">
      <w:rPr>
        <w:rFonts w:ascii="Arial" w:hAnsi="Arial" w:cs="Arial"/>
        <w:lang w:val="en-GB"/>
      </w:rPr>
      <w:t>1.0</w:t>
    </w:r>
  </w:p>
  <w:p w14:paraId="5069867C" w14:textId="5B58736F" w:rsidR="00996075" w:rsidRPr="00FB2770" w:rsidRDefault="00194440" w:rsidP="00CA2F6E">
    <w:pPr>
      <w:pStyle w:val="Header"/>
      <w:pBdr>
        <w:bottom w:val="single" w:sz="4" w:space="1" w:color="auto"/>
      </w:pBdr>
      <w:tabs>
        <w:tab w:val="left" w:pos="2580"/>
        <w:tab w:val="left" w:pos="2985"/>
      </w:tabs>
      <w:spacing w:after="120" w:line="276" w:lineRule="auto"/>
      <w:rPr>
        <w:rFonts w:ascii="Arial" w:hAnsi="Arial" w:cs="Arial"/>
      </w:rPr>
    </w:pPr>
    <w:sdt>
      <w:sdtPr>
        <w:rPr>
          <w:rFonts w:ascii="Arial" w:hAnsi="Arial" w:cs="Arial"/>
          <w:lang w:val="en-GB"/>
        </w:rPr>
        <w:alias w:val="Subject"/>
        <w:id w:val="1656473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96075" w:rsidRPr="00FB2770">
          <w:rPr>
            <w:rFonts w:ascii="Arial" w:hAnsi="Arial" w:cs="Arial"/>
            <w:lang w:val="en-GB"/>
          </w:rPr>
          <w:t>Project Vision Document</w:t>
        </w:r>
      </w:sdtContent>
    </w:sdt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r w:rsidR="00996075" w:rsidRPr="00FB2770">
      <w:rPr>
        <w:rFonts w:ascii="Arial" w:hAnsi="Arial" w:cs="Arial"/>
        <w:lang w:val="en-GB"/>
      </w:rPr>
      <w:tab/>
    </w:r>
    <w:sdt>
      <w:sdtPr>
        <w:rPr>
          <w:rFonts w:ascii="Arial" w:hAnsi="Arial" w:cs="Arial"/>
          <w:bCs/>
        </w:rPr>
        <w:alias w:val="Date"/>
        <w:id w:val="16564739"/>
        <w:dataBinding w:prefixMappings="xmlns:ns0='http://schemas.microsoft.com/office/2006/coverPageProps'" w:xpath="/ns0:CoverPageProperties[1]/ns0:PublishDate[1]" w:storeItemID="{55AF091B-3C7A-41E3-B477-F2FDAA23CFDA}"/>
        <w:date w:fullDate="2018-10-03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350C80">
          <w:rPr>
            <w:rFonts w:ascii="Arial" w:hAnsi="Arial" w:cs="Arial"/>
            <w:bCs/>
          </w:rPr>
          <w:t>10/3/2018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1D9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7E06F8"/>
    <w:multiLevelType w:val="hybridMultilevel"/>
    <w:tmpl w:val="0F9C100C"/>
    <w:lvl w:ilvl="0" w:tplc="ABF2DAEC">
      <w:start w:val="5"/>
      <w:numFmt w:val="bullet"/>
      <w:lvlText w:val="-"/>
      <w:lvlJc w:val="left"/>
      <w:pPr>
        <w:ind w:left="792" w:hanging="360"/>
      </w:pPr>
      <w:rPr>
        <w:rFonts w:ascii="Arial" w:eastAsiaTheme="maj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8EC4F80"/>
    <w:multiLevelType w:val="hybridMultilevel"/>
    <w:tmpl w:val="363A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DA8"/>
    <w:rsid w:val="000358EA"/>
    <w:rsid w:val="00044852"/>
    <w:rsid w:val="00061231"/>
    <w:rsid w:val="000618FF"/>
    <w:rsid w:val="00074494"/>
    <w:rsid w:val="000B0ED7"/>
    <w:rsid w:val="000D12DB"/>
    <w:rsid w:val="000D2295"/>
    <w:rsid w:val="000F3A2F"/>
    <w:rsid w:val="00101D9C"/>
    <w:rsid w:val="00133B26"/>
    <w:rsid w:val="0014052A"/>
    <w:rsid w:val="001411E1"/>
    <w:rsid w:val="00176DC0"/>
    <w:rsid w:val="00194440"/>
    <w:rsid w:val="001A3482"/>
    <w:rsid w:val="001A364B"/>
    <w:rsid w:val="001B1A75"/>
    <w:rsid w:val="00230BAF"/>
    <w:rsid w:val="002325AA"/>
    <w:rsid w:val="002576D7"/>
    <w:rsid w:val="00277BF5"/>
    <w:rsid w:val="00277D52"/>
    <w:rsid w:val="002D62FA"/>
    <w:rsid w:val="00302938"/>
    <w:rsid w:val="00303BB2"/>
    <w:rsid w:val="003322C7"/>
    <w:rsid w:val="0033566A"/>
    <w:rsid w:val="00350C80"/>
    <w:rsid w:val="003511E3"/>
    <w:rsid w:val="003C0372"/>
    <w:rsid w:val="003C0582"/>
    <w:rsid w:val="003D3977"/>
    <w:rsid w:val="003E6F3B"/>
    <w:rsid w:val="0040048D"/>
    <w:rsid w:val="00423E42"/>
    <w:rsid w:val="004431B3"/>
    <w:rsid w:val="004E2D41"/>
    <w:rsid w:val="004F0C64"/>
    <w:rsid w:val="00505F7D"/>
    <w:rsid w:val="00506358"/>
    <w:rsid w:val="0051029A"/>
    <w:rsid w:val="0055647E"/>
    <w:rsid w:val="0057545C"/>
    <w:rsid w:val="00581B56"/>
    <w:rsid w:val="005870DE"/>
    <w:rsid w:val="00590C2F"/>
    <w:rsid w:val="005E270D"/>
    <w:rsid w:val="005F15C2"/>
    <w:rsid w:val="005F31DB"/>
    <w:rsid w:val="005F6B0B"/>
    <w:rsid w:val="006126D9"/>
    <w:rsid w:val="0063398E"/>
    <w:rsid w:val="00672711"/>
    <w:rsid w:val="00687848"/>
    <w:rsid w:val="00691C30"/>
    <w:rsid w:val="006A584F"/>
    <w:rsid w:val="006F41C1"/>
    <w:rsid w:val="00703144"/>
    <w:rsid w:val="00724FB2"/>
    <w:rsid w:val="00743DA8"/>
    <w:rsid w:val="00744B9D"/>
    <w:rsid w:val="00765EF2"/>
    <w:rsid w:val="007712B8"/>
    <w:rsid w:val="0077341B"/>
    <w:rsid w:val="007860C2"/>
    <w:rsid w:val="00795192"/>
    <w:rsid w:val="00795944"/>
    <w:rsid w:val="007C1AF2"/>
    <w:rsid w:val="007E1A11"/>
    <w:rsid w:val="00807C3C"/>
    <w:rsid w:val="00833FEF"/>
    <w:rsid w:val="00840109"/>
    <w:rsid w:val="008545C4"/>
    <w:rsid w:val="008847DF"/>
    <w:rsid w:val="00891DF0"/>
    <w:rsid w:val="00892F58"/>
    <w:rsid w:val="00892F88"/>
    <w:rsid w:val="008E1F79"/>
    <w:rsid w:val="00913AF9"/>
    <w:rsid w:val="009315B2"/>
    <w:rsid w:val="0094184B"/>
    <w:rsid w:val="0098283D"/>
    <w:rsid w:val="009864DA"/>
    <w:rsid w:val="00996075"/>
    <w:rsid w:val="009A7C4B"/>
    <w:rsid w:val="009B198D"/>
    <w:rsid w:val="009F02CA"/>
    <w:rsid w:val="00A2570A"/>
    <w:rsid w:val="00A655B9"/>
    <w:rsid w:val="00A672D8"/>
    <w:rsid w:val="00A6761E"/>
    <w:rsid w:val="00A8367B"/>
    <w:rsid w:val="00AC1E95"/>
    <w:rsid w:val="00AD06B0"/>
    <w:rsid w:val="00B01903"/>
    <w:rsid w:val="00B07CCD"/>
    <w:rsid w:val="00B15F9A"/>
    <w:rsid w:val="00B44CAC"/>
    <w:rsid w:val="00B4554F"/>
    <w:rsid w:val="00B62E19"/>
    <w:rsid w:val="00B66429"/>
    <w:rsid w:val="00B673A7"/>
    <w:rsid w:val="00B9361A"/>
    <w:rsid w:val="00BA1AD7"/>
    <w:rsid w:val="00BB2EE7"/>
    <w:rsid w:val="00BC2A0C"/>
    <w:rsid w:val="00BC4AEE"/>
    <w:rsid w:val="00C325CF"/>
    <w:rsid w:val="00C45686"/>
    <w:rsid w:val="00C5396C"/>
    <w:rsid w:val="00C73F1F"/>
    <w:rsid w:val="00C803D6"/>
    <w:rsid w:val="00C86ADA"/>
    <w:rsid w:val="00CA0147"/>
    <w:rsid w:val="00CA2F6E"/>
    <w:rsid w:val="00CA47C1"/>
    <w:rsid w:val="00CB5A16"/>
    <w:rsid w:val="00CD4B82"/>
    <w:rsid w:val="00CF44B1"/>
    <w:rsid w:val="00CF65F2"/>
    <w:rsid w:val="00D067EF"/>
    <w:rsid w:val="00D168DB"/>
    <w:rsid w:val="00D607A0"/>
    <w:rsid w:val="00D66980"/>
    <w:rsid w:val="00D77BAC"/>
    <w:rsid w:val="00DD0700"/>
    <w:rsid w:val="00DF025A"/>
    <w:rsid w:val="00E46382"/>
    <w:rsid w:val="00E87DC7"/>
    <w:rsid w:val="00E87F6D"/>
    <w:rsid w:val="00EA7551"/>
    <w:rsid w:val="00EB43F0"/>
    <w:rsid w:val="00F355BA"/>
    <w:rsid w:val="00F54271"/>
    <w:rsid w:val="00F70B72"/>
    <w:rsid w:val="00F966A5"/>
    <w:rsid w:val="00FB2770"/>
    <w:rsid w:val="00F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F2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EF2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CD"/>
    <w:pPr>
      <w:keepNext/>
      <w:keepLines/>
      <w:numPr>
        <w:ilvl w:val="2"/>
        <w:numId w:val="1"/>
      </w:numPr>
      <w:spacing w:before="200" w:after="0"/>
      <w:ind w:left="144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82"/>
  </w:style>
  <w:style w:type="paragraph" w:styleId="Footer">
    <w:name w:val="footer"/>
    <w:basedOn w:val="Normal"/>
    <w:link w:val="FooterChar"/>
    <w:uiPriority w:val="99"/>
    <w:unhideWhenUsed/>
    <w:rsid w:val="00E4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82"/>
  </w:style>
  <w:style w:type="paragraph" w:styleId="NoSpacing">
    <w:name w:val="No Spacing"/>
    <w:link w:val="NoSpacingChar"/>
    <w:uiPriority w:val="1"/>
    <w:qFormat/>
    <w:rsid w:val="00E463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382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8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46382"/>
    <w:pPr>
      <w:spacing w:before="120" w:after="60" w:line="240" w:lineRule="auto"/>
    </w:pPr>
    <w:rPr>
      <w:rFonts w:ascii="Tahoma" w:eastAsia="Times New Roman" w:hAnsi="Tahoma" w:cs="Times New Roman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46382"/>
    <w:rPr>
      <w:rFonts w:ascii="Tahoma" w:eastAsia="Times New Roman" w:hAnsi="Tahoma" w:cs="Times New Roman"/>
      <w:bCs/>
      <w:noProof/>
      <w:kern w:val="28"/>
      <w:sz w:val="32"/>
      <w:szCs w:val="32"/>
      <w:lang w:eastAsia="en-US"/>
    </w:rPr>
  </w:style>
  <w:style w:type="paragraph" w:customStyle="1" w:styleId="TableText">
    <w:name w:val="Table Text"/>
    <w:basedOn w:val="Normal"/>
    <w:rsid w:val="00E46382"/>
    <w:pPr>
      <w:spacing w:before="60" w:after="60" w:line="240" w:lineRule="auto"/>
    </w:pPr>
    <w:rPr>
      <w:rFonts w:ascii="Arial" w:eastAsia="Times New Roman" w:hAnsi="Arial" w:cs="Times New Roman"/>
      <w:noProof/>
      <w:spacing w:val="-5"/>
      <w:sz w:val="16"/>
      <w:szCs w:val="20"/>
      <w:lang w:val="en-GB"/>
    </w:rPr>
  </w:style>
  <w:style w:type="paragraph" w:customStyle="1" w:styleId="TableTextHeaderCentered">
    <w:name w:val="Table Text Header Centered"/>
    <w:basedOn w:val="Normal"/>
    <w:rsid w:val="00E46382"/>
    <w:pPr>
      <w:spacing w:before="120" w:after="120" w:line="240" w:lineRule="auto"/>
      <w:jc w:val="center"/>
    </w:pPr>
    <w:rPr>
      <w:rFonts w:ascii="Tahoma" w:eastAsia="Times New Roman" w:hAnsi="Tahoma" w:cs="Times New Roman"/>
      <w:noProof/>
      <w:color w:val="FFFFFF"/>
      <w:spacing w:val="-5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F31DB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BFBFBF" w:themeFill="background1" w:themeFillShade="BF"/>
        <w:vAlign w:val="center"/>
      </w:tcPr>
    </w:tblStylePr>
  </w:style>
  <w:style w:type="table" w:customStyle="1" w:styleId="Style1">
    <w:name w:val="Style1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table" w:customStyle="1" w:styleId="BAStyle">
    <w:name w:val="BA Style"/>
    <w:basedOn w:val="TableNormal"/>
    <w:uiPriority w:val="99"/>
    <w:qFormat/>
    <w:rsid w:val="00D77BAC"/>
    <w:pPr>
      <w:spacing w:after="0" w:line="240" w:lineRule="auto"/>
    </w:pPr>
    <w:rPr>
      <w:rFonts w:ascii="Arial" w:hAnsi="Arial"/>
    </w:rPr>
    <w:tblPr/>
  </w:style>
  <w:style w:type="character" w:styleId="PlaceholderText">
    <w:name w:val="Placeholder Text"/>
    <w:basedOn w:val="DefaultParagraphFont"/>
    <w:uiPriority w:val="99"/>
    <w:semiHidden/>
    <w:rsid w:val="00D77BA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5E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E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CCD"/>
    <w:rPr>
      <w:rFonts w:ascii="Arial" w:eastAsiaTheme="majorEastAsia" w:hAnsi="Arial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DD0700"/>
    <w:pPr>
      <w:widowControl w:val="0"/>
      <w:tabs>
        <w:tab w:val="left" w:pos="162"/>
        <w:tab w:val="left" w:pos="709"/>
      </w:tabs>
      <w:spacing w:before="120" w:after="0" w:line="240" w:lineRule="atLeast"/>
      <w:ind w:left="709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7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70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2C7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2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2C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70DE"/>
    <w:pPr>
      <w:spacing w:line="240" w:lineRule="auto"/>
      <w:jc w:val="center"/>
    </w:pPr>
    <w:rPr>
      <w:rFonts w:ascii="Arial" w:hAnsi="Arial"/>
      <w:b/>
      <w:bCs/>
      <w:sz w:val="18"/>
      <w:szCs w:val="18"/>
    </w:rPr>
  </w:style>
  <w:style w:type="character" w:customStyle="1" w:styleId="apple-converted-space">
    <w:name w:val="apple-converted-space"/>
    <w:basedOn w:val="DefaultParagraphFont"/>
    <w:rsid w:val="0098283D"/>
  </w:style>
  <w:style w:type="paragraph" w:styleId="ListParagraph">
    <w:name w:val="List Paragraph"/>
    <w:basedOn w:val="Normal"/>
    <w:uiPriority w:val="34"/>
    <w:qFormat/>
    <w:rsid w:val="00B4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S%204060\Tyler%20-%20CofT\Templates\Project%20Visio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1F5A4-2878-4E6D-99B2-75FC04C3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Vision Document</Template>
  <TotalTime>310</TotalTime>
  <Pages>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Ulysses </vt:lpstr>
    </vt:vector>
  </TitlesOfParts>
  <Company>Company name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Ulysses </dc:title>
  <dc:subject>Project Vision Document</dc:subject>
  <dc:creator>Tyler</dc:creator>
  <cp:lastModifiedBy>Morgan</cp:lastModifiedBy>
  <cp:revision>13</cp:revision>
  <dcterms:created xsi:type="dcterms:W3CDTF">2014-09-17T01:25:00Z</dcterms:created>
  <dcterms:modified xsi:type="dcterms:W3CDTF">2018-10-04T03:29:00Z</dcterms:modified>
</cp:coreProperties>
</file>